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3F" w:rsidRDefault="00AD133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A20AAE" wp14:editId="5D80920C">
                <wp:simplePos x="0" y="0"/>
                <wp:positionH relativeFrom="margin">
                  <wp:posOffset>-143510</wp:posOffset>
                </wp:positionH>
                <wp:positionV relativeFrom="paragraph">
                  <wp:posOffset>279400</wp:posOffset>
                </wp:positionV>
                <wp:extent cx="7137779" cy="1265530"/>
                <wp:effectExtent l="0" t="0" r="2540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779" cy="1265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4DB57" id="Rectángulo 7" o:spid="_x0000_s1026" style="position:absolute;margin-left:-11.3pt;margin-top:22pt;width:562.05pt;height:99.6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AE5FC4C" wp14:editId="740CD5E2">
                <wp:simplePos x="0" y="0"/>
                <wp:positionH relativeFrom="margin">
                  <wp:posOffset>-157277</wp:posOffset>
                </wp:positionH>
                <wp:positionV relativeFrom="paragraph">
                  <wp:posOffset>296267</wp:posOffset>
                </wp:positionV>
                <wp:extent cx="4630522" cy="490118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0522" cy="4901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3F" w:rsidRPr="00AD133F" w:rsidRDefault="003077ED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PRACTICA 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FC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2.4pt;margin-top:23.35pt;width:364.6pt;height:38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" filled="f" stroked="f">
                <v:textbox>
                  <w:txbxContent>
                    <w:p w:rsidR="00AD133F" w:rsidRPr="00AD133F" w:rsidRDefault="003077ED">
                      <w:pP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PRACTICA 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49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2EE7094" wp14:editId="7061D1FA">
                <wp:simplePos x="0" y="0"/>
                <wp:positionH relativeFrom="margin">
                  <wp:posOffset>5305425</wp:posOffset>
                </wp:positionH>
                <wp:positionV relativeFrom="paragraph">
                  <wp:posOffset>-154305</wp:posOffset>
                </wp:positionV>
                <wp:extent cx="1381125" cy="140462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492" w:rsidRDefault="008D3492" w:rsidP="008D3492">
                            <w:pPr>
                              <w:spacing w:after="0"/>
                              <w:jc w:val="right"/>
                            </w:pPr>
                            <w:r>
                              <w:t>Facultad Nacional</w:t>
                            </w:r>
                          </w:p>
                          <w:p w:rsidR="008D3492" w:rsidRDefault="008D3492" w:rsidP="008D3492">
                            <w:pPr>
                              <w:spacing w:after="0"/>
                              <w:jc w:val="right"/>
                            </w:pPr>
                            <w:r>
                              <w:t>De Ingeniería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E7094" id="_x0000_s1027" type="#_x0000_t202" style="position:absolute;margin-left:417.75pt;margin-top:-12.15pt;width:108.7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" filled="f" stroked="f">
                <v:textbox style="mso-fit-shape-to-text:t">
                  <w:txbxContent>
                    <w:p w:rsidR="008D3492" w:rsidRDefault="008D3492" w:rsidP="008D3492">
                      <w:pPr>
                        <w:spacing w:after="0"/>
                        <w:jc w:val="right"/>
                      </w:pPr>
                      <w:r>
                        <w:t>Facultad Nacional</w:t>
                      </w:r>
                    </w:p>
                    <w:p w:rsidR="008D3492" w:rsidRDefault="008D3492" w:rsidP="008D3492">
                      <w:pPr>
                        <w:spacing w:after="0"/>
                        <w:jc w:val="right"/>
                      </w:pPr>
                      <w:r>
                        <w:t>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492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3C15974" wp14:editId="5B91BE3C">
            <wp:simplePos x="0" y="0"/>
            <wp:positionH relativeFrom="column">
              <wp:posOffset>6610350</wp:posOffset>
            </wp:positionH>
            <wp:positionV relativeFrom="paragraph">
              <wp:posOffset>-104775</wp:posOffset>
            </wp:positionV>
            <wp:extent cx="352425" cy="352425"/>
            <wp:effectExtent l="0" t="0" r="9525" b="9525"/>
            <wp:wrapNone/>
            <wp:docPr id="2" name="Imagen 2" descr="Ver todos los ev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todos los even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49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7E114E5" wp14:editId="00EB6645">
                <wp:simplePos x="0" y="0"/>
                <wp:positionH relativeFrom="column">
                  <wp:posOffset>209550</wp:posOffset>
                </wp:positionH>
                <wp:positionV relativeFrom="paragraph">
                  <wp:posOffset>-152400</wp:posOffset>
                </wp:positionV>
                <wp:extent cx="1381125" cy="14046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492" w:rsidRDefault="008D3492" w:rsidP="008D3492">
                            <w:pPr>
                              <w:spacing w:after="0"/>
                            </w:pPr>
                            <w:r>
                              <w:t>Universidad Técnica</w:t>
                            </w:r>
                          </w:p>
                          <w:p w:rsidR="008D3492" w:rsidRDefault="008D3492" w:rsidP="008D3492">
                            <w:pPr>
                              <w:spacing w:after="0"/>
                            </w:pPr>
                            <w:r>
                              <w:t>de Oruro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114E5" id="_x0000_s1028" type="#_x0000_t202" style="position:absolute;margin-left:16.5pt;margin-top:-12pt;width:108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" filled="f" stroked="f">
                <v:textbox style="mso-fit-shape-to-text:t">
                  <w:txbxContent>
                    <w:p w:rsidR="008D3492" w:rsidRDefault="008D3492" w:rsidP="008D3492">
                      <w:pPr>
                        <w:spacing w:after="0"/>
                      </w:pPr>
                      <w:r>
                        <w:t>Universidad Técnica</w:t>
                      </w:r>
                    </w:p>
                    <w:p w:rsidR="008D3492" w:rsidRDefault="008D3492" w:rsidP="008D3492">
                      <w:pPr>
                        <w:spacing w:after="0"/>
                      </w:pPr>
                      <w:r>
                        <w:t>de Oruro</w:t>
                      </w:r>
                    </w:p>
                  </w:txbxContent>
                </v:textbox>
              </v:shape>
            </w:pict>
          </mc:Fallback>
        </mc:AlternateContent>
      </w:r>
      <w:r w:rsidR="008D3492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1BF06B5" wp14:editId="78713CF2">
            <wp:simplePos x="0" y="0"/>
            <wp:positionH relativeFrom="margin">
              <wp:posOffset>-76200</wp:posOffset>
            </wp:positionH>
            <wp:positionV relativeFrom="paragraph">
              <wp:posOffset>-104775</wp:posOffset>
            </wp:positionV>
            <wp:extent cx="342900" cy="342900"/>
            <wp:effectExtent l="0" t="0" r="0" b="0"/>
            <wp:wrapNone/>
            <wp:docPr id="3" name="Imagen 3" descr="DIC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Cy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133F" w:rsidRPr="00AD133F" w:rsidRDefault="00AD133F" w:rsidP="00AD133F">
      <w:r w:rsidRPr="00AD133F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E3ECF8" wp14:editId="2206D12B">
                <wp:simplePos x="0" y="0"/>
                <wp:positionH relativeFrom="margin">
                  <wp:posOffset>3466938</wp:posOffset>
                </wp:positionH>
                <wp:positionV relativeFrom="paragraph">
                  <wp:posOffset>441325</wp:posOffset>
                </wp:positionV>
                <wp:extent cx="339090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3F" w:rsidRPr="003D0AA4" w:rsidRDefault="00AD133F" w:rsidP="00AD133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0AA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CI:  </w:t>
                            </w:r>
                            <w:r w:rsidRPr="003D0AA4">
                              <w:rPr>
                                <w:sz w:val="28"/>
                                <w:szCs w:val="28"/>
                                <w:lang w:val="en-US"/>
                              </w:rPr>
                              <w:t>7399800 Or.</w:t>
                            </w:r>
                          </w:p>
                          <w:p w:rsidR="00AD133F" w:rsidRPr="003D0AA4" w:rsidRDefault="003077ED" w:rsidP="00AD133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0AA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Auxiliar</w:t>
                            </w:r>
                            <w:r w:rsidR="00AD133F" w:rsidRPr="003D0AA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3D0AA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William Mucio Achabal Villalpando</w:t>
                            </w:r>
                          </w:p>
                          <w:p w:rsidR="00AD133F" w:rsidRPr="00AD133F" w:rsidRDefault="00AD133F" w:rsidP="00AD133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Fecha de entrega</w:t>
                            </w:r>
                            <w:r w:rsidRPr="00AD133F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077ED"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  <w:r w:rsidRPr="00AD133F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3077ED">
                              <w:rPr>
                                <w:sz w:val="28"/>
                                <w:szCs w:val="28"/>
                              </w:rPr>
                              <w:t>04</w:t>
                            </w:r>
                            <w:r w:rsidRPr="00AD133F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="003077ED">
                              <w:rPr>
                                <w:sz w:val="28"/>
                                <w:szCs w:val="2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3ECF8" id="_x0000_s1029" type="#_x0000_t202" style="position:absolute;margin-left:273pt;margin-top:34.75pt;width:26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" filled="f" stroked="f">
                <v:textbox style="mso-fit-shape-to-text:t">
                  <w:txbxContent>
                    <w:p w:rsidR="00AD133F" w:rsidRPr="00AD133F" w:rsidRDefault="00AD133F" w:rsidP="00AD133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CI:  </w:t>
                      </w:r>
                      <w:r w:rsidRPr="00AD133F">
                        <w:rPr>
                          <w:sz w:val="28"/>
                          <w:szCs w:val="28"/>
                        </w:rPr>
                        <w:t>7399800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Or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AD133F" w:rsidRPr="00AD133F" w:rsidRDefault="003077ED" w:rsidP="00AD133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Auxiliar</w:t>
                      </w:r>
                      <w:r w:rsidR="00AD133F" w:rsidRPr="00AD133F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William Mucio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Achabal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Villalpando</w:t>
                      </w:r>
                    </w:p>
                    <w:p w:rsidR="00AD133F" w:rsidRPr="00AD133F" w:rsidRDefault="00AD133F" w:rsidP="00AD133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Fecha de entrega</w:t>
                      </w:r>
                      <w:r w:rsidRPr="00AD133F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3077ED">
                        <w:rPr>
                          <w:sz w:val="28"/>
                          <w:szCs w:val="28"/>
                        </w:rPr>
                        <w:t>17</w:t>
                      </w:r>
                      <w:r w:rsidRPr="00AD133F">
                        <w:rPr>
                          <w:sz w:val="28"/>
                          <w:szCs w:val="28"/>
                        </w:rPr>
                        <w:t>/</w:t>
                      </w:r>
                      <w:r w:rsidR="003077ED">
                        <w:rPr>
                          <w:sz w:val="28"/>
                          <w:szCs w:val="28"/>
                        </w:rPr>
                        <w:t>04</w:t>
                      </w:r>
                      <w:r w:rsidRPr="00AD133F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="003077ED">
                        <w:rPr>
                          <w:sz w:val="28"/>
                          <w:szCs w:val="28"/>
                        </w:rPr>
                        <w:t>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133F" w:rsidRDefault="00AD133F" w:rsidP="003077ED">
      <w:pPr>
        <w:spacing w:after="0"/>
        <w:rPr>
          <w:b/>
          <w:sz w:val="28"/>
          <w:szCs w:val="28"/>
        </w:rPr>
      </w:pPr>
      <w:r w:rsidRPr="00AD133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9327D3" wp14:editId="7A6BB53F">
                <wp:simplePos x="0" y="0"/>
                <wp:positionH relativeFrom="column">
                  <wp:posOffset>-104775</wp:posOffset>
                </wp:positionH>
                <wp:positionV relativeFrom="paragraph">
                  <wp:posOffset>152400</wp:posOffset>
                </wp:positionV>
                <wp:extent cx="3390900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33F" w:rsidRPr="00AD133F" w:rsidRDefault="00AD133F" w:rsidP="00AD133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D133F">
                              <w:rPr>
                                <w:b/>
                                <w:sz w:val="28"/>
                                <w:szCs w:val="28"/>
                              </w:rPr>
                              <w:t>Estudiante: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D133F">
                              <w:rPr>
                                <w:sz w:val="28"/>
                                <w:szCs w:val="28"/>
                              </w:rPr>
                              <w:t>Leon Quiñones Alain Guido</w:t>
                            </w:r>
                          </w:p>
                          <w:p w:rsidR="00AD133F" w:rsidRPr="003077ED" w:rsidRDefault="00AD133F" w:rsidP="00AD133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D133F">
                              <w:rPr>
                                <w:b/>
                                <w:sz w:val="28"/>
                                <w:szCs w:val="28"/>
                              </w:rPr>
                              <w:t>Materia:</w:t>
                            </w:r>
                            <w:r w:rsidR="003077E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77ED">
                              <w:rPr>
                                <w:sz w:val="28"/>
                                <w:szCs w:val="28"/>
                              </w:rPr>
                              <w:t>SIS-2420”B”</w:t>
                            </w:r>
                          </w:p>
                          <w:p w:rsidR="00AD133F" w:rsidRPr="003077ED" w:rsidRDefault="00AD133F" w:rsidP="00AD133F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AD133F">
                              <w:rPr>
                                <w:b/>
                                <w:sz w:val="28"/>
                                <w:szCs w:val="28"/>
                              </w:rPr>
                              <w:t>Docente:</w:t>
                            </w:r>
                            <w:r w:rsidR="003077E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77ED">
                              <w:rPr>
                                <w:sz w:val="28"/>
                                <w:szCs w:val="28"/>
                              </w:rPr>
                              <w:t>Ing. Saul Mamani Mamani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327D3" id="_x0000_s1030" type="#_x0000_t202" style="position:absolute;margin-left:-8.25pt;margin-top:12pt;width:26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" filled="f" stroked="f">
                <v:textbox style="mso-fit-shape-to-text:t">
                  <w:txbxContent>
                    <w:p w:rsidR="00AD133F" w:rsidRPr="00AD133F" w:rsidRDefault="00AD133F" w:rsidP="00AD133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AD133F">
                        <w:rPr>
                          <w:b/>
                          <w:sz w:val="28"/>
                          <w:szCs w:val="28"/>
                        </w:rPr>
                        <w:t>Estudiante: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D133F">
                        <w:rPr>
                          <w:sz w:val="28"/>
                          <w:szCs w:val="28"/>
                        </w:rPr>
                        <w:t>Leon</w:t>
                      </w:r>
                      <w:proofErr w:type="spellEnd"/>
                      <w:r w:rsidRPr="00AD133F">
                        <w:rPr>
                          <w:sz w:val="28"/>
                          <w:szCs w:val="28"/>
                        </w:rPr>
                        <w:t xml:space="preserve"> Quiñones Alain Guido</w:t>
                      </w:r>
                    </w:p>
                    <w:p w:rsidR="00AD133F" w:rsidRPr="003077ED" w:rsidRDefault="00AD133F" w:rsidP="00AD133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D133F">
                        <w:rPr>
                          <w:b/>
                          <w:sz w:val="28"/>
                          <w:szCs w:val="28"/>
                        </w:rPr>
                        <w:t>Materia:</w:t>
                      </w:r>
                      <w:r w:rsidR="003077E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3077ED">
                        <w:rPr>
                          <w:sz w:val="28"/>
                          <w:szCs w:val="28"/>
                        </w:rPr>
                        <w:t>SIS-</w:t>
                      </w:r>
                      <w:proofErr w:type="gramStart"/>
                      <w:r w:rsidR="003077ED">
                        <w:rPr>
                          <w:sz w:val="28"/>
                          <w:szCs w:val="28"/>
                        </w:rPr>
                        <w:t>2420”B</w:t>
                      </w:r>
                      <w:proofErr w:type="gramEnd"/>
                      <w:r w:rsidR="003077ED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:rsidR="00AD133F" w:rsidRPr="003077ED" w:rsidRDefault="00AD133F" w:rsidP="00AD133F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AD133F">
                        <w:rPr>
                          <w:b/>
                          <w:sz w:val="28"/>
                          <w:szCs w:val="28"/>
                        </w:rPr>
                        <w:t>Docente:</w:t>
                      </w:r>
                      <w:r w:rsidR="003077E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3077ED">
                        <w:rPr>
                          <w:sz w:val="28"/>
                          <w:szCs w:val="28"/>
                        </w:rPr>
                        <w:t xml:space="preserve">Ing. </w:t>
                      </w:r>
                      <w:proofErr w:type="spellStart"/>
                      <w:r w:rsidR="003077ED">
                        <w:rPr>
                          <w:sz w:val="28"/>
                          <w:szCs w:val="28"/>
                        </w:rPr>
                        <w:t>Saul</w:t>
                      </w:r>
                      <w:proofErr w:type="spellEnd"/>
                      <w:r w:rsidR="003077ED">
                        <w:rPr>
                          <w:sz w:val="28"/>
                          <w:szCs w:val="28"/>
                        </w:rPr>
                        <w:t xml:space="preserve"> Mamani </w:t>
                      </w:r>
                      <w:proofErr w:type="spellStart"/>
                      <w:r w:rsidR="003077ED">
                        <w:rPr>
                          <w:sz w:val="28"/>
                          <w:szCs w:val="28"/>
                        </w:rPr>
                        <w:t>Mamani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77ED" w:rsidRPr="00D74D4E" w:rsidRDefault="003077ED" w:rsidP="003077ED">
      <w:pPr>
        <w:spacing w:after="0"/>
        <w:ind w:left="360"/>
        <w:rPr>
          <w:b/>
          <w:sz w:val="32"/>
          <w:szCs w:val="24"/>
        </w:rPr>
      </w:pPr>
      <w:r w:rsidRPr="00D74D4E">
        <w:rPr>
          <w:b/>
          <w:sz w:val="32"/>
          <w:szCs w:val="24"/>
        </w:rPr>
        <w:t>Ejercicio 1.</w:t>
      </w:r>
    </w:p>
    <w:p w:rsidR="003077ED" w:rsidRPr="00D74D4E" w:rsidRDefault="003077ED" w:rsidP="003077ED">
      <w:pPr>
        <w:spacing w:after="0"/>
        <w:ind w:left="360"/>
        <w:rPr>
          <w:b/>
          <w:sz w:val="24"/>
          <w:szCs w:val="24"/>
        </w:rPr>
      </w:pPr>
      <w:r w:rsidRPr="00D74D4E">
        <w:rPr>
          <w:b/>
          <w:sz w:val="24"/>
          <w:szCs w:val="24"/>
        </w:rPr>
        <w:t xml:space="preserve">1.1 R.- </w:t>
      </w:r>
      <w:r w:rsidRPr="00D74D4E">
        <w:rPr>
          <w:sz w:val="24"/>
          <w:szCs w:val="24"/>
        </w:rPr>
        <w:t>Un sistema es un conjunto de elementos que trabajan juntos para realizar un objetivo o tarea especifica.</w:t>
      </w:r>
    </w:p>
    <w:p w:rsidR="00D74D4E" w:rsidRDefault="00D74D4E" w:rsidP="003077ED">
      <w:pPr>
        <w:spacing w:after="0"/>
        <w:ind w:left="360"/>
        <w:rPr>
          <w:b/>
          <w:sz w:val="24"/>
          <w:szCs w:val="24"/>
        </w:rPr>
      </w:pPr>
    </w:p>
    <w:p w:rsidR="003077ED" w:rsidRPr="00D74D4E" w:rsidRDefault="003077ED" w:rsidP="003077ED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>1.2 R.-</w:t>
      </w:r>
      <w:r w:rsidRPr="00D74D4E">
        <w:rPr>
          <w:sz w:val="24"/>
          <w:szCs w:val="24"/>
        </w:rPr>
        <w:t xml:space="preserve"> Una clase es una plantilla o modelo que define un conjunto de atributos (datos) y métodos (funciones) que se pueden utilizar para crear objetos.</w:t>
      </w:r>
    </w:p>
    <w:p w:rsidR="003077ED" w:rsidRPr="00D74D4E" w:rsidRDefault="003077ED" w:rsidP="003077ED">
      <w:pPr>
        <w:spacing w:after="0"/>
        <w:ind w:left="360"/>
        <w:rPr>
          <w:sz w:val="24"/>
          <w:szCs w:val="24"/>
        </w:rPr>
      </w:pPr>
      <w:r w:rsidRPr="00D74D4E">
        <w:rPr>
          <w:sz w:val="24"/>
          <w:szCs w:val="24"/>
        </w:rPr>
        <w:t>Una clase abstracta se utiliza para definir una plantilla para otras clases, mientras que una clase estática se utiliza para agrupar funcionalidades relacionadas que no necesitan tener estado y que se pueden acceder sin tener que crear objetos.</w:t>
      </w:r>
    </w:p>
    <w:p w:rsidR="00D74D4E" w:rsidRDefault="00D74D4E" w:rsidP="00F809E0">
      <w:pPr>
        <w:spacing w:after="0"/>
        <w:ind w:left="360"/>
        <w:rPr>
          <w:b/>
          <w:sz w:val="24"/>
          <w:szCs w:val="24"/>
        </w:rPr>
      </w:pPr>
    </w:p>
    <w:p w:rsidR="00F809E0" w:rsidRPr="00D74D4E" w:rsidRDefault="003077ED" w:rsidP="00F809E0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>1.3 R.-</w:t>
      </w:r>
      <w:r w:rsidR="00F809E0" w:rsidRPr="00D74D4E">
        <w:rPr>
          <w:sz w:val="24"/>
          <w:szCs w:val="24"/>
        </w:rPr>
        <w:t xml:space="preserve"> Ambos herencia y polimorfismo son conceptos relacionados pero su uso y propósito es diferente.</w:t>
      </w:r>
    </w:p>
    <w:p w:rsidR="003077ED" w:rsidRPr="00D74D4E" w:rsidRDefault="003077ED" w:rsidP="003077ED">
      <w:pPr>
        <w:spacing w:after="0"/>
        <w:ind w:left="360"/>
        <w:rPr>
          <w:sz w:val="24"/>
          <w:szCs w:val="24"/>
        </w:rPr>
      </w:pPr>
      <w:r w:rsidRPr="00D74D4E">
        <w:rPr>
          <w:sz w:val="24"/>
          <w:szCs w:val="24"/>
        </w:rPr>
        <w:t xml:space="preserve">El polimorfismo se utiliza para </w:t>
      </w:r>
      <w:r w:rsidR="00F809E0" w:rsidRPr="00D74D4E">
        <w:rPr>
          <w:sz w:val="24"/>
          <w:szCs w:val="24"/>
        </w:rPr>
        <w:t>hacer que un objeto pueda actuar de manera diferente en función del contexto en el que se use.</w:t>
      </w:r>
    </w:p>
    <w:p w:rsidR="00F809E0" w:rsidRPr="00D74D4E" w:rsidRDefault="00F809E0" w:rsidP="003077ED">
      <w:pPr>
        <w:spacing w:after="0"/>
        <w:ind w:left="360"/>
        <w:rPr>
          <w:sz w:val="24"/>
          <w:szCs w:val="24"/>
        </w:rPr>
      </w:pPr>
      <w:r w:rsidRPr="00D74D4E">
        <w:rPr>
          <w:sz w:val="24"/>
          <w:szCs w:val="24"/>
        </w:rPr>
        <w:t>La herencia se utiliza para poder heredar atributos y métodos de una clase a otra.</w:t>
      </w:r>
    </w:p>
    <w:p w:rsidR="00D74D4E" w:rsidRDefault="00D74D4E" w:rsidP="003077ED">
      <w:pPr>
        <w:spacing w:after="0"/>
        <w:ind w:left="360"/>
        <w:rPr>
          <w:b/>
          <w:sz w:val="24"/>
          <w:szCs w:val="24"/>
        </w:rPr>
      </w:pPr>
    </w:p>
    <w:p w:rsidR="00F809E0" w:rsidRPr="00D74D4E" w:rsidRDefault="00F809E0" w:rsidP="003077ED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>1.4 R.-</w:t>
      </w:r>
      <w:r w:rsidRPr="00D74D4E">
        <w:rPr>
          <w:sz w:val="24"/>
          <w:szCs w:val="24"/>
        </w:rPr>
        <w:t xml:space="preserve"> Es un proceso estructurado y sistemático utilizado en la industria del software para diseñar, desarrollar y mantener aplicaciones de software. Es un marco de trabajo que describe las distintas fases y actividades involucradas en el desarrollo de software, desde la concepción de la idea hasta la implementación y mantenimiento del sistema.</w:t>
      </w:r>
    </w:p>
    <w:p w:rsidR="00D74D4E" w:rsidRDefault="00D74D4E" w:rsidP="003077ED">
      <w:pPr>
        <w:spacing w:after="0"/>
        <w:ind w:left="360"/>
        <w:rPr>
          <w:b/>
          <w:sz w:val="24"/>
          <w:szCs w:val="24"/>
        </w:rPr>
      </w:pPr>
    </w:p>
    <w:p w:rsidR="00D74D4E" w:rsidRDefault="00F809E0" w:rsidP="003077ED">
      <w:pPr>
        <w:spacing w:after="0"/>
        <w:ind w:left="360"/>
        <w:rPr>
          <w:b/>
          <w:sz w:val="24"/>
          <w:szCs w:val="24"/>
        </w:rPr>
      </w:pPr>
      <w:r w:rsidRPr="00D74D4E">
        <w:rPr>
          <w:b/>
          <w:sz w:val="24"/>
          <w:szCs w:val="24"/>
        </w:rPr>
        <w:t>1.5 R.-</w:t>
      </w:r>
    </w:p>
    <w:p w:rsidR="00F809E0" w:rsidRPr="00D74D4E" w:rsidRDefault="00F809E0" w:rsidP="00D74D4E">
      <w:pPr>
        <w:spacing w:after="0"/>
        <w:ind w:firstLine="360"/>
        <w:rPr>
          <w:sz w:val="24"/>
          <w:szCs w:val="24"/>
        </w:rPr>
      </w:pPr>
      <w:r w:rsidRPr="00D74D4E">
        <w:rPr>
          <w:b/>
          <w:sz w:val="24"/>
          <w:szCs w:val="24"/>
        </w:rPr>
        <w:t>Git init:</w:t>
      </w:r>
      <w:r w:rsidRPr="00D74D4E">
        <w:rPr>
          <w:sz w:val="24"/>
          <w:szCs w:val="24"/>
        </w:rPr>
        <w:t xml:space="preserve"> sirve para inicializar un nuevo repositorio de Git en un directorio existente.</w:t>
      </w:r>
    </w:p>
    <w:p w:rsidR="00F809E0" w:rsidRPr="00D74D4E" w:rsidRDefault="00F809E0" w:rsidP="00D74D4E">
      <w:pPr>
        <w:spacing w:after="0"/>
        <w:ind w:firstLine="360"/>
        <w:rPr>
          <w:sz w:val="24"/>
          <w:szCs w:val="24"/>
        </w:rPr>
      </w:pPr>
      <w:r w:rsidRPr="00D74D4E">
        <w:rPr>
          <w:b/>
          <w:sz w:val="24"/>
          <w:szCs w:val="24"/>
        </w:rPr>
        <w:t>Git status:</w:t>
      </w:r>
      <w:r w:rsidRPr="00D74D4E">
        <w:rPr>
          <w:sz w:val="24"/>
          <w:szCs w:val="24"/>
        </w:rPr>
        <w:t xml:space="preserve"> sirve para inicializar un nuevo repositorio de Git en un directorio existente.</w:t>
      </w:r>
    </w:p>
    <w:p w:rsidR="00F809E0" w:rsidRPr="00D74D4E" w:rsidRDefault="00F809E0" w:rsidP="00D74D4E">
      <w:pPr>
        <w:spacing w:after="0"/>
        <w:ind w:firstLine="360"/>
        <w:rPr>
          <w:sz w:val="24"/>
          <w:szCs w:val="24"/>
        </w:rPr>
      </w:pPr>
      <w:r w:rsidRPr="00D74D4E">
        <w:rPr>
          <w:b/>
          <w:sz w:val="24"/>
          <w:szCs w:val="24"/>
        </w:rPr>
        <w:t>Git add:</w:t>
      </w:r>
      <w:r w:rsidRPr="00D74D4E">
        <w:rPr>
          <w:sz w:val="24"/>
          <w:szCs w:val="24"/>
        </w:rPr>
        <w:t xml:space="preserve"> agrega archivos al área de antes de confirmar los cambios.</w:t>
      </w:r>
    </w:p>
    <w:p w:rsidR="00F809E0" w:rsidRPr="00D74D4E" w:rsidRDefault="00F809E0" w:rsidP="00D74D4E">
      <w:pPr>
        <w:spacing w:after="0"/>
        <w:ind w:firstLine="360"/>
        <w:rPr>
          <w:sz w:val="24"/>
          <w:szCs w:val="24"/>
        </w:rPr>
      </w:pPr>
      <w:r w:rsidRPr="00D74D4E">
        <w:rPr>
          <w:b/>
          <w:sz w:val="24"/>
          <w:szCs w:val="24"/>
        </w:rPr>
        <w:t xml:space="preserve">Git commit –m “Mensaje”: </w:t>
      </w:r>
      <w:r w:rsidRPr="00D74D4E">
        <w:rPr>
          <w:sz w:val="24"/>
          <w:szCs w:val="24"/>
        </w:rPr>
        <w:t>se utiliza para guardar los cambios realizados en un repositorio de Git</w:t>
      </w:r>
      <w:r w:rsidR="00D74D4E" w:rsidRPr="00D74D4E">
        <w:rPr>
          <w:sz w:val="24"/>
          <w:szCs w:val="24"/>
        </w:rPr>
        <w:t>.</w:t>
      </w:r>
    </w:p>
    <w:p w:rsidR="00F809E0" w:rsidRPr="00D74D4E" w:rsidRDefault="00D74D4E" w:rsidP="00D74D4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D74D4E">
        <w:rPr>
          <w:b/>
          <w:sz w:val="24"/>
          <w:szCs w:val="24"/>
        </w:rPr>
        <w:t xml:space="preserve">      </w:t>
      </w:r>
      <w:r w:rsidR="00F809E0" w:rsidRPr="00D74D4E">
        <w:rPr>
          <w:b/>
          <w:sz w:val="24"/>
          <w:szCs w:val="24"/>
        </w:rPr>
        <w:t>Git log:</w:t>
      </w:r>
      <w:r w:rsidR="00F809E0" w:rsidRPr="00D74D4E">
        <w:rPr>
          <w:sz w:val="24"/>
          <w:szCs w:val="24"/>
        </w:rPr>
        <w:t xml:space="preserve"> muestra un re</w:t>
      </w:r>
      <w:r w:rsidRPr="00D74D4E">
        <w:rPr>
          <w:sz w:val="24"/>
          <w:szCs w:val="24"/>
        </w:rPr>
        <w:t>gistro detallado de los commits</w:t>
      </w:r>
      <w:r w:rsidR="00F809E0" w:rsidRPr="00D74D4E">
        <w:rPr>
          <w:sz w:val="24"/>
          <w:szCs w:val="24"/>
        </w:rPr>
        <w:t xml:space="preserve">(confirmaciones) realizados en un </w:t>
      </w:r>
      <w:r w:rsidRPr="00D74D4E">
        <w:rPr>
          <w:sz w:val="24"/>
          <w:szCs w:val="24"/>
        </w:rPr>
        <w:t xml:space="preserve">repositorio </w:t>
      </w:r>
      <w:r>
        <w:rPr>
          <w:sz w:val="24"/>
          <w:szCs w:val="24"/>
        </w:rPr>
        <w:t xml:space="preserve"> </w:t>
      </w:r>
      <w:r w:rsidRPr="00D74D4E">
        <w:rPr>
          <w:sz w:val="24"/>
          <w:szCs w:val="24"/>
        </w:rPr>
        <w:t xml:space="preserve">de </w:t>
      </w:r>
      <w:r w:rsidR="00F809E0" w:rsidRPr="00D74D4E">
        <w:rPr>
          <w:sz w:val="24"/>
          <w:szCs w:val="24"/>
        </w:rPr>
        <w:t>Git</w:t>
      </w:r>
      <w:r w:rsidRPr="00D74D4E">
        <w:rPr>
          <w:sz w:val="24"/>
          <w:szCs w:val="24"/>
        </w:rPr>
        <w:t>.</w:t>
      </w:r>
    </w:p>
    <w:p w:rsidR="00F809E0" w:rsidRPr="00D74D4E" w:rsidRDefault="00F809E0" w:rsidP="003077ED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 xml:space="preserve">Git checkout: </w:t>
      </w:r>
      <w:r w:rsidRPr="00D74D4E">
        <w:rPr>
          <w:sz w:val="24"/>
          <w:szCs w:val="24"/>
        </w:rPr>
        <w:t>se utiliza principalmente para cambiar entre ramas (branches) en un repositorio de Git.</w:t>
      </w:r>
    </w:p>
    <w:p w:rsidR="00F809E0" w:rsidRPr="00D74D4E" w:rsidRDefault="00F809E0" w:rsidP="003077ED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>Git branch:</w:t>
      </w:r>
      <w:r w:rsidRPr="00D74D4E">
        <w:rPr>
          <w:sz w:val="24"/>
          <w:szCs w:val="24"/>
        </w:rPr>
        <w:t xml:space="preserve"> se utiliza para listar, crear y eliminar ramas (branches) en un repositorio de Git.</w:t>
      </w:r>
    </w:p>
    <w:p w:rsidR="00F809E0" w:rsidRPr="00D74D4E" w:rsidRDefault="00F809E0" w:rsidP="003077ED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>Git push:</w:t>
      </w:r>
      <w:r w:rsidRPr="00D74D4E">
        <w:rPr>
          <w:sz w:val="24"/>
          <w:szCs w:val="24"/>
        </w:rPr>
        <w:t xml:space="preserve"> se utiliza para enviar los cambios realizados en un repositorio local a un repositorio remoto.</w:t>
      </w:r>
    </w:p>
    <w:p w:rsidR="00F809E0" w:rsidRPr="00D74D4E" w:rsidRDefault="00F809E0" w:rsidP="003077ED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>Git pull:</w:t>
      </w:r>
      <w:r w:rsidRPr="00D74D4E">
        <w:rPr>
          <w:sz w:val="24"/>
          <w:szCs w:val="24"/>
        </w:rPr>
        <w:t xml:space="preserve"> se utiliza para actualizar el repositorio local con los cambios realizados en el repositorio remoto.</w:t>
      </w:r>
    </w:p>
    <w:p w:rsidR="00D74D4E" w:rsidRPr="00D74D4E" w:rsidRDefault="00D74D4E" w:rsidP="003077ED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>Git clone:</w:t>
      </w:r>
      <w:r w:rsidRPr="00D74D4E">
        <w:rPr>
          <w:sz w:val="24"/>
          <w:szCs w:val="24"/>
        </w:rPr>
        <w:t xml:space="preserve"> se utiliza para crear una copia local de un repositorio remoto en la máquina local.</w:t>
      </w:r>
    </w:p>
    <w:p w:rsidR="00D74D4E" w:rsidRDefault="00D74D4E" w:rsidP="003077ED">
      <w:pPr>
        <w:spacing w:after="0"/>
        <w:ind w:left="360"/>
        <w:rPr>
          <w:b/>
          <w:sz w:val="24"/>
          <w:szCs w:val="24"/>
        </w:rPr>
      </w:pPr>
    </w:p>
    <w:p w:rsidR="00D74D4E" w:rsidRPr="00D74D4E" w:rsidRDefault="00D74D4E" w:rsidP="003077ED">
      <w:pPr>
        <w:spacing w:after="0"/>
        <w:ind w:left="360"/>
        <w:rPr>
          <w:sz w:val="24"/>
          <w:szCs w:val="24"/>
        </w:rPr>
      </w:pPr>
      <w:r w:rsidRPr="00D74D4E">
        <w:rPr>
          <w:b/>
          <w:sz w:val="24"/>
          <w:szCs w:val="24"/>
        </w:rPr>
        <w:t>1.6 R.-</w:t>
      </w:r>
      <w:r w:rsidRPr="00D74D4E">
        <w:rPr>
          <w:sz w:val="24"/>
          <w:szCs w:val="24"/>
        </w:rPr>
        <w:t xml:space="preserve"> La metodología tradicional se enfoca en una planificación detallada, una estructura jerárquica y una entrega única, mientras que la metodología ágil se enfoca en una planificación flexible, entregas incrementales y una colaboración cercana del equipo de trabajo.</w:t>
      </w:r>
    </w:p>
    <w:p w:rsidR="00D74D4E" w:rsidRPr="00D74D4E" w:rsidRDefault="00D74D4E" w:rsidP="00D74D4E">
      <w:pPr>
        <w:pStyle w:val="NormalWeb"/>
        <w:rPr>
          <w:rFonts w:asciiTheme="minorHAnsi" w:hAnsiTheme="minorHAnsi"/>
          <w:b/>
        </w:rPr>
      </w:pPr>
    </w:p>
    <w:p w:rsidR="00D74D4E" w:rsidRPr="00D74D4E" w:rsidRDefault="00D74D4E" w:rsidP="00D74D4E">
      <w:pPr>
        <w:pStyle w:val="NormalWeb"/>
        <w:rPr>
          <w:rFonts w:asciiTheme="minorHAnsi" w:hAnsiTheme="minorHAnsi"/>
        </w:rPr>
      </w:pPr>
      <w:r w:rsidRPr="00D74D4E">
        <w:rPr>
          <w:rFonts w:asciiTheme="minorHAnsi" w:hAnsiTheme="minorHAnsi"/>
          <w:b/>
        </w:rPr>
        <w:t xml:space="preserve">       1.7 R.-</w:t>
      </w:r>
      <w:r w:rsidRPr="00D74D4E">
        <w:rPr>
          <w:rFonts w:asciiTheme="minorHAnsi" w:hAnsiTheme="minorHAnsi"/>
        </w:rPr>
        <w:t xml:space="preserve"> </w:t>
      </w:r>
    </w:p>
    <w:p w:rsidR="00D74D4E" w:rsidRPr="00D74D4E" w:rsidRDefault="00D74D4E" w:rsidP="00D74D4E">
      <w:pPr>
        <w:pStyle w:val="NormalWeb"/>
        <w:rPr>
          <w:rFonts w:asciiTheme="minorHAnsi" w:hAnsiTheme="minorHAnsi"/>
          <w:b/>
        </w:rPr>
      </w:pPr>
      <w:r w:rsidRPr="00D74D4E">
        <w:rPr>
          <w:rFonts w:asciiTheme="minorHAnsi" w:hAnsiTheme="minorHAnsi"/>
          <w:b/>
        </w:rPr>
        <w:t>Metodologías tradicionales:</w:t>
      </w:r>
    </w:p>
    <w:p w:rsidR="00D74D4E" w:rsidRPr="00D74D4E" w:rsidRDefault="00D74D4E" w:rsidP="00D74D4E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Modelo de Ciclo de Vida en Cascada (Waterfall): como ya se mencionó, esta metodología se enfoca en una planificación detallada, una estructura jerárquica y una entrega única.</w:t>
      </w:r>
    </w:p>
    <w:p w:rsidR="00D74D4E" w:rsidRPr="00D74D4E" w:rsidRDefault="00D74D4E" w:rsidP="00D74D4E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Modelo V: es una variante del modelo en cascada que enfatiza en la relación entre las pruebas y el desarrollo de software.</w:t>
      </w:r>
    </w:p>
    <w:p w:rsidR="00D74D4E" w:rsidRPr="00D74D4E" w:rsidRDefault="00D74D4E" w:rsidP="00D74D4E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Modelo Iterativo: esta metodología se enfoca en realizar una serie de iteraciones para construir el producto final, cada iteración se planifica y ejecuta como un proyecto en miniatura.</w:t>
      </w:r>
    </w:p>
    <w:p w:rsidR="00D74D4E" w:rsidRPr="00D74D4E" w:rsidRDefault="00D74D4E" w:rsidP="00D74D4E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Modelo Espiral: esta metodología es una combinación de la planificación en cascada y la iteración, y se centra en la evaluación continua del proyecto para identificar riesgos y oportunidades de mejora.</w:t>
      </w:r>
    </w:p>
    <w:p w:rsidR="00D74D4E" w:rsidRPr="00D74D4E" w:rsidRDefault="00D74D4E" w:rsidP="00D74D4E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Modelo de Desarrollo en Prototipos: esta metodología se enfoca en la creación de prototipos para validar la solución, antes de comenzar el desarrollo completo del producto.</w:t>
      </w:r>
    </w:p>
    <w:p w:rsidR="00D74D4E" w:rsidRPr="00D74D4E" w:rsidRDefault="00D74D4E" w:rsidP="00D74D4E">
      <w:pPr>
        <w:pStyle w:val="NormalWeb"/>
        <w:rPr>
          <w:rFonts w:asciiTheme="minorHAnsi" w:hAnsiTheme="minorHAnsi"/>
          <w:b/>
        </w:rPr>
      </w:pPr>
      <w:r w:rsidRPr="00D74D4E">
        <w:rPr>
          <w:rFonts w:asciiTheme="minorHAnsi" w:hAnsiTheme="minorHAnsi"/>
          <w:b/>
        </w:rPr>
        <w:t>Metodologías ágiles:</w:t>
      </w:r>
    </w:p>
    <w:p w:rsidR="00D74D4E" w:rsidRPr="00D74D4E" w:rsidRDefault="00D74D4E" w:rsidP="00D74D4E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Scrum: es una metodología ágil que se enfoca en el trabajo en equipo, entregas incrementales, reuniones diarias y una planificación flexible.</w:t>
      </w:r>
    </w:p>
    <w:p w:rsidR="00D74D4E" w:rsidRPr="00D74D4E" w:rsidRDefault="00D74D4E" w:rsidP="00D74D4E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Kanban: esta metodología se enfoca en el flujo de trabajo y la limitación del trabajo en proceso (WIP) para evitar el exceso de trabajo y los cuellos de botella.</w:t>
      </w:r>
    </w:p>
    <w:p w:rsidR="00D74D4E" w:rsidRPr="00D74D4E" w:rsidRDefault="00D74D4E" w:rsidP="00D74D4E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XP (Programación Extrema): es una metodología ágil que se enfoca en la calidad del software, la comunicación del equipo y la adaptabilidad a los cambios.</w:t>
      </w:r>
    </w:p>
    <w:p w:rsidR="00D74D4E" w:rsidRPr="00D74D4E" w:rsidRDefault="00D74D4E" w:rsidP="00D74D4E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Crystal: esta metodología se enfoca en la colaboración, la comunicación y la entrega rápida de software de alta calidad.</w:t>
      </w:r>
    </w:p>
    <w:p w:rsidR="00D74D4E" w:rsidRPr="00D74D4E" w:rsidRDefault="00D74D4E" w:rsidP="00D74D4E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D74D4E">
        <w:rPr>
          <w:rFonts w:asciiTheme="minorHAnsi" w:hAnsiTheme="minorHAnsi"/>
        </w:rPr>
        <w:t>Lean: esta metodología se enfoca en la eliminación de desperdicios, la optimización del flujo de trabajo y la entrega continua de valor al cliente.</w:t>
      </w:r>
    </w:p>
    <w:p w:rsidR="00D74D4E" w:rsidRDefault="00F87D0E" w:rsidP="003077ED">
      <w:pPr>
        <w:spacing w:after="0"/>
        <w:ind w:left="360"/>
        <w:rPr>
          <w:b/>
          <w:sz w:val="32"/>
          <w:szCs w:val="24"/>
        </w:rPr>
      </w:pPr>
      <w:r w:rsidRPr="00F87D0E">
        <w:rPr>
          <w:b/>
          <w:noProof/>
          <w:sz w:val="32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A607F6" wp14:editId="0E8C37F2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6648450" cy="32480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D0E" w:rsidRP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F87D0E" w:rsidRP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F87D0E" w:rsidRP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F87D0E" w:rsidRP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System.Text;</w:t>
                            </w:r>
                          </w:p>
                          <w:p w:rsidR="00F87D0E" w:rsidRP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System.Threading.Tasks;</w:t>
                            </w:r>
                          </w:p>
                          <w:p w:rsidR="00F87D0E" w:rsidRP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87D0E" w:rsidRP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ConsoleApp2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NumeroLiteral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unidades =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"cero"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"uno"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"tres"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"cuatro"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"cinco"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"seis"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"siete"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"ocho"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"nueve"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decenas =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"diez"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"once"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"doce"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"trece"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"catorce"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"quince"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"dieciséis"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"diecisiete"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"dieciocho"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"diecinueve"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decenas2 =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"veinti"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"treinta"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"cuarenta"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"cincuenta"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"sesenta"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"setenta"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"ochenta"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"noventa"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[] centenas =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"ciento"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"doscientos"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"trescientos"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"cuatrocientos"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"quinientos"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"seiscientos"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"setecientos"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"ochocientos"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"novecientos"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87D0E" w:rsidRP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ConvertirALetras(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numero)</w:t>
                            </w:r>
                          </w:p>
                          <w:p w:rsidR="00F87D0E" w:rsidRDefault="00F87D0E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F87D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07F6" id="_x0000_s1031" type="#_x0000_t202" style="position:absolute;left:0;text-align:left;margin-left:472.3pt;margin-top:24.2pt;width:523.5pt;height:255.7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">
                <v:textbox>
                  <w:txbxContent>
                    <w:p w:rsidR="00F87D0E" w:rsidRP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F87D0E" w:rsidRP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D0E" w:rsidRP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D0E" w:rsidRP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System.Text</w:t>
                      </w:r>
                      <w:proofErr w:type="spellEnd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D0E" w:rsidRP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D0E" w:rsidRP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87D0E" w:rsidRP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ConsoleApp2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NumeroLiteral</w:t>
                      </w:r>
                      <w:proofErr w:type="spellEnd"/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unidades =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"cero"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"uno"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"tres"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"cuatro"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"cinco"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"seis"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"siete"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"ocho"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"nueve"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decenas =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"diez"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"once"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"doce"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"trece"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"catorce"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"quince"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"dieciséis"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"diecisiete"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"dieciocho"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"diecinueve"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decenas2 =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veinti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"treinta"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"cuarenta"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"cincuenta"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"sesenta"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"setenta"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"ochenta"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"noventa"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centenas =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"ciento"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"doscientos"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"trescientos"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"cuatrocientos"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"quinientos"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"seiscientos"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"setecientos"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"ochocientos"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"novecientos"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F87D0E" w:rsidRP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ConvertirALetras</w:t>
                      </w:r>
                      <w:proofErr w:type="spellEnd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87D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numero</w:t>
                      </w:r>
                      <w:proofErr w:type="spellEnd"/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87D0E" w:rsidRDefault="00F87D0E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F87D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D4E" w:rsidRPr="00D74D4E">
        <w:rPr>
          <w:b/>
          <w:sz w:val="32"/>
          <w:szCs w:val="24"/>
        </w:rPr>
        <w:t>Ejercicio 2.</w:t>
      </w:r>
      <w:r w:rsidR="00C31C89">
        <w:rPr>
          <w:b/>
          <w:sz w:val="32"/>
          <w:szCs w:val="24"/>
        </w:rPr>
        <w:t>1</w:t>
      </w:r>
    </w:p>
    <w:p w:rsidR="00D74D4E" w:rsidRDefault="00F87D0E" w:rsidP="003077ED">
      <w:pPr>
        <w:spacing w:after="0"/>
        <w:ind w:left="360"/>
        <w:rPr>
          <w:b/>
          <w:sz w:val="32"/>
          <w:szCs w:val="24"/>
        </w:rPr>
      </w:pPr>
      <w:r w:rsidRPr="00F87D0E">
        <w:rPr>
          <w:b/>
          <w:noProof/>
          <w:sz w:val="32"/>
          <w:szCs w:val="24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84B038" wp14:editId="6D692E0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38925" cy="88106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(numero &lt; 0 || numero &gt; 999)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ArgumentException(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número debe estar entre 0 y 999"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(numero == 0)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unidades[numero];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letras =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(numero &gt;= 100)</w:t>
                            </w: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(numero == 120)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letras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"ciento veinte"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numero %= 10;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centena = numero / 100;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letras = centenas[centena]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numero %= 100;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(numero &gt;= 10 &amp;&amp; numero &lt;= 19)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letras += decenas[numero - 10]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letras.Trim();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(numero &gt;= 20 &amp;&amp; numero &lt; 30)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(numero == 20)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letras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"veinte"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numero %= 10;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decena = numero / 10;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letras += decenas2[decena];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numero %= 10;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(numero &gt;= 30)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decena = numero / 10;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letras += decenas2[decena]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y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numero %= 10;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(numero &gt; 0)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F87D0E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letras += unidades[numero];</w:t>
                            </w: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letras.Trim();</w:t>
                            </w: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87D0E" w:rsidRPr="00C31C89" w:rsidRDefault="00F87D0E" w:rsidP="00F87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B038" id="_x0000_s1032" type="#_x0000_t202" style="position:absolute;left:0;text-align:left;margin-left:471.55pt;margin-top:.75pt;width:522.75pt;height:693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">
                <v:textbox>
                  <w:txbxContent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(numero &lt; 0 || numero &gt; 999)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throw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ArgumentException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 número debe estar entre 0 y 999"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(numero == 0)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unidades[numero];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letras</w:t>
                      </w:r>
                      <w:proofErr w:type="spellEnd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C31C89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numero</w:t>
                      </w:r>
                      <w:proofErr w:type="spellEnd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100)</w:t>
                      </w: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numero</w:t>
                      </w:r>
                      <w:proofErr w:type="spellEnd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120)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letras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"ciento veinte"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numero %= 10;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centena = numero / 100;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letras = centenas[centena]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numero %= 100;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(numero &gt;= 10 &amp;&amp; numero &lt;= 19)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letras +=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decenas[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numero - 10]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letras.Trim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(numero &gt;= 20 &amp;&amp; numero &lt; 30)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(numero == 20)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letras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"veinte"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numero %= 10;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decena = numero / 10;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letras += decenas2[decena];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numero %= 10;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(numero &gt;= 30)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decena = numero / 10;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letras += decenas2[decena]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y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numero %= 10;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(numero &gt; 0)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F87D0E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letras += unidades[numero];</w:t>
                      </w: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letras.Trim</w:t>
                      </w:r>
                      <w:proofErr w:type="spellEnd"/>
                      <w:proofErr w:type="gramEnd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87D0E" w:rsidRPr="00C31C89" w:rsidRDefault="00F87D0E" w:rsidP="00F87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D4E">
        <w:rPr>
          <w:b/>
          <w:sz w:val="32"/>
          <w:szCs w:val="24"/>
        </w:rPr>
        <w:t xml:space="preserve"> </w:t>
      </w:r>
      <w:r w:rsidR="00D74D4E">
        <w:rPr>
          <w:b/>
          <w:sz w:val="32"/>
          <w:szCs w:val="24"/>
        </w:rPr>
        <w:tab/>
      </w:r>
    </w:p>
    <w:p w:rsidR="00C31C89" w:rsidRPr="00C31C89" w:rsidRDefault="00C31C89" w:rsidP="00C31C89">
      <w:pPr>
        <w:autoSpaceDE w:val="0"/>
        <w:autoSpaceDN w:val="0"/>
        <w:adjustRightInd w:val="0"/>
        <w:spacing w:after="0" w:line="240" w:lineRule="auto"/>
        <w:rPr>
          <w:rFonts w:cs="Cascadia Mono"/>
          <w:b/>
          <w:color w:val="000000"/>
          <w:sz w:val="19"/>
          <w:szCs w:val="19"/>
          <w:lang w:val="en-US"/>
        </w:rPr>
      </w:pPr>
      <w:r w:rsidRPr="00C31C89">
        <w:rPr>
          <w:rFonts w:cs="Cascadia Mono"/>
          <w:b/>
          <w:noProof/>
          <w:color w:val="000000"/>
          <w:sz w:val="32"/>
          <w:szCs w:val="19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42D292" wp14:editId="3795231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29425" cy="2609850"/>
                <wp:effectExtent l="0" t="0" r="2857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C89" w:rsidRP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C31C89" w:rsidRP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C31C89" w:rsidRP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internal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</w:p>
                          <w:p w:rsidR="00C31C89" w:rsidRP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C31C89" w:rsidRP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Main()</w:t>
                            </w:r>
                          </w:p>
                          <w:p w:rsidR="00C31C89" w:rsidRPr="003D0AA4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31C89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"Ingrese un número entre 0 y 999:"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numero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.Parse(Console.ReadLine());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literal = NumeroLiteral.ConvertirALetras(numero);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número {0} se escribe como: {1}"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numero, literal);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C31C89" w:rsidRDefault="00C31C89" w:rsidP="00C31C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31C89" w:rsidRDefault="00C31C89" w:rsidP="00C31C89"/>
                          <w:p w:rsidR="00C31C89" w:rsidRDefault="00C31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D292" id="_x0000_s1033" type="#_x0000_t202" style="position:absolute;margin-left:486.55pt;margin-top:.75pt;width:537.75pt;height:205.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">
                <v:textbox>
                  <w:txbxContent>
                    <w:p w:rsidR="00C31C89" w:rsidRP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C31C89" w:rsidRP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C31C89" w:rsidRP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internal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31C89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</w:p>
                    <w:p w:rsidR="00C31C89" w:rsidRP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C31C89" w:rsidRP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C31C89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C31C89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"Ingrese un número entre 0 y 999:"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numero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.Parse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literal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NumeroLiteral.ConvertirALetras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(numero);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 número {0} se escribe como: {1}"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numero, literal);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C31C89" w:rsidRDefault="00C31C89" w:rsidP="00C31C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C31C89" w:rsidRDefault="00C31C89" w:rsidP="00C31C89"/>
                    <w:p w:rsidR="00C31C89" w:rsidRDefault="00C31C89"/>
                  </w:txbxContent>
                </v:textbox>
                <w10:wrap type="square" anchorx="margin"/>
              </v:shape>
            </w:pict>
          </mc:Fallback>
        </mc:AlternateContent>
      </w:r>
      <w:r w:rsidRPr="00C31C89">
        <w:rPr>
          <w:rFonts w:cs="Cascadia Mono"/>
          <w:b/>
          <w:color w:val="000000"/>
          <w:sz w:val="32"/>
          <w:szCs w:val="19"/>
          <w:lang w:val="en-US"/>
        </w:rPr>
        <w:t>Ejercicio 2.2.-</w:t>
      </w:r>
    </w:p>
    <w:p w:rsidR="00C31C89" w:rsidRPr="00C31C89" w:rsidRDefault="00C31C89" w:rsidP="00C31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C3340" w:rsidRDefault="0009371B" w:rsidP="003077ED">
      <w:pPr>
        <w:spacing w:after="0"/>
        <w:ind w:left="360"/>
        <w:rPr>
          <w:b/>
          <w:sz w:val="32"/>
          <w:szCs w:val="24"/>
        </w:rPr>
      </w:pPr>
      <w:r w:rsidRPr="001D7E22">
        <w:rPr>
          <w:rFonts w:ascii="Cascadia Mono" w:hAnsi="Cascadia Mono" w:cs="Cascadia Mono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A9CA5C" wp14:editId="5AC4F4DA">
                <wp:simplePos x="0" y="0"/>
                <wp:positionH relativeFrom="margin">
                  <wp:posOffset>3390900</wp:posOffset>
                </wp:positionH>
                <wp:positionV relativeFrom="paragraph">
                  <wp:posOffset>109220</wp:posOffset>
                </wp:positionV>
                <wp:extent cx="3038475" cy="5715000"/>
                <wp:effectExtent l="0" t="0" r="28575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57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internal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args) 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Numero.GenerarSecuencia1(5);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Numero.GenerarSecuencia2(5);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D7E22" w:rsidRDefault="001D7E22" w:rsidP="001D7E2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CA5C" id="_x0000_s1034" type="#_x0000_t202" style="position:absolute;left:0;text-align:left;margin-left:267pt;margin-top:8.6pt;width:239.25pt;height:45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">
                <v:textbox>
                  <w:txbxContent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internal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Numero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.GenerarSecuencia1(5);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Numero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.GenerarSecuencia2(5);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1D7E22" w:rsidRDefault="001D7E22" w:rsidP="001D7E2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E22" w:rsidRPr="001D7E22">
        <w:rPr>
          <w:rFonts w:ascii="Cascadia Mono" w:hAnsi="Cascadia Mono" w:cs="Cascadia Mono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CC45A4" wp14:editId="3B987FEB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3219450" cy="57150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57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System.Text;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System.Threading.Tasks;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ConsoleApp2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Numero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GenerarSecuencia1(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n)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 = 2;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cad =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 = 1;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cad = cad + num +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1; i &lt; n; i++)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num = num * x;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cad = cad + num +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x++;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Console.WriteLine(cad);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GenerarSecuencia2(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n)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 = 2;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cad =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cad = cad + num +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1; i &lt; n; i++)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num = num * 2;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cad = cad + num +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Console.WriteLine(cad);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internal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1D7E22" w:rsidRP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[] args) 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D7E2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Numero.GenerarSecuencia1(5);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Numero.GenerarSecuencia2(5);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1D7E22" w:rsidRDefault="001D7E22" w:rsidP="001D7E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1D7E22" w:rsidRDefault="001D7E22" w:rsidP="001D7E2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45A4" id="_x0000_s1035" type="#_x0000_t202" style="position:absolute;left:0;text-align:left;margin-left:0;margin-top:8.6pt;width:253.5pt;height:450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">
                <v:textbox>
                  <w:txbxContent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System.Text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ConsoleApp2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Numero</w:t>
                      </w:r>
                      <w:proofErr w:type="spellEnd"/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GenerarSecuencia1(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n)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 = 2;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cad = </w:t>
                      </w:r>
                      <w:r w:rsidRPr="001D7E2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1;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cad = cad +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1D7E2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1;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n;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x;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cad = cad +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1D7E2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x++;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(cad);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GenerarSecuencia2(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n)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2;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cad = </w:t>
                      </w:r>
                      <w:r w:rsidRPr="001D7E2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cad = cad +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1D7E2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1;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n;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++)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2;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cad = cad +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num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r w:rsidRPr="001D7E2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Console.WriteLine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(cad);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internal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1D7E22" w:rsidRP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</w:t>
                      </w:r>
                      <w:proofErr w:type="gramStart"/>
                      <w:r w:rsidRPr="001D7E22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gram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</w:t>
                      </w:r>
                      <w:proofErr w:type="spellStart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args</w:t>
                      </w:r>
                      <w:proofErr w:type="spellEnd"/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D7E2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Numero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.GenerarSecuencia1(5);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Numero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.GenerarSecuencia2(5);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1D7E22" w:rsidRDefault="001D7E22" w:rsidP="001D7E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1D7E22" w:rsidRDefault="001D7E22" w:rsidP="001D7E2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Pr="004C3340" w:rsidRDefault="004C3340" w:rsidP="004C3340">
      <w:pPr>
        <w:rPr>
          <w:sz w:val="32"/>
          <w:szCs w:val="24"/>
        </w:rPr>
      </w:pPr>
    </w:p>
    <w:p w:rsidR="004C3340" w:rsidRDefault="004C3340" w:rsidP="004C3340">
      <w:pPr>
        <w:rPr>
          <w:sz w:val="32"/>
          <w:szCs w:val="24"/>
        </w:rPr>
      </w:pPr>
    </w:p>
    <w:p w:rsidR="004C3340" w:rsidRDefault="004C3340" w:rsidP="004C3340">
      <w:pPr>
        <w:rPr>
          <w:sz w:val="32"/>
          <w:szCs w:val="24"/>
        </w:rPr>
      </w:pPr>
    </w:p>
    <w:p w:rsidR="00C31C89" w:rsidRDefault="00C31C89" w:rsidP="004C3340">
      <w:pPr>
        <w:rPr>
          <w:sz w:val="32"/>
          <w:szCs w:val="24"/>
        </w:rPr>
      </w:pPr>
    </w:p>
    <w:p w:rsidR="004C3340" w:rsidRDefault="004C3340" w:rsidP="004C3340">
      <w:pPr>
        <w:rPr>
          <w:sz w:val="32"/>
          <w:szCs w:val="24"/>
        </w:rPr>
      </w:pPr>
    </w:p>
    <w:p w:rsidR="004C3340" w:rsidRDefault="004C3340" w:rsidP="004C3340">
      <w:pPr>
        <w:rPr>
          <w:sz w:val="32"/>
          <w:szCs w:val="24"/>
        </w:rPr>
      </w:pPr>
    </w:p>
    <w:p w:rsidR="004C3340" w:rsidRDefault="004C3340" w:rsidP="004C3340">
      <w:pPr>
        <w:rPr>
          <w:sz w:val="32"/>
          <w:szCs w:val="24"/>
        </w:rPr>
      </w:pPr>
    </w:p>
    <w:p w:rsidR="004C3340" w:rsidRDefault="004C3340" w:rsidP="004C3340">
      <w:pPr>
        <w:rPr>
          <w:b/>
          <w:sz w:val="32"/>
          <w:szCs w:val="24"/>
        </w:rPr>
      </w:pPr>
      <w:r w:rsidRPr="004C3340">
        <w:rPr>
          <w:b/>
          <w:sz w:val="32"/>
          <w:szCs w:val="24"/>
        </w:rPr>
        <w:lastRenderedPageBreak/>
        <w:t>Ejercicio 2.3</w:t>
      </w:r>
      <w:r>
        <w:rPr>
          <w:b/>
          <w:sz w:val="32"/>
          <w:szCs w:val="24"/>
        </w:rPr>
        <w:t>.-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C3340" w:rsidTr="004C3340">
        <w:tc>
          <w:tcPr>
            <w:tcW w:w="10790" w:type="dxa"/>
          </w:tcPr>
          <w:p w:rsidR="004C3340" w:rsidRPr="004C3340" w:rsidRDefault="004C3340" w:rsidP="004C33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HU1: </w:t>
            </w:r>
            <w:r w:rsidR="00893C65">
              <w:rPr>
                <w:b/>
                <w:sz w:val="24"/>
                <w:szCs w:val="24"/>
              </w:rPr>
              <w:t xml:space="preserve">Registrar ventas </w:t>
            </w:r>
          </w:p>
        </w:tc>
      </w:tr>
      <w:tr w:rsidR="004C3340" w:rsidTr="004C3340">
        <w:tc>
          <w:tcPr>
            <w:tcW w:w="10790" w:type="dxa"/>
          </w:tcPr>
          <w:p w:rsidR="004C3340" w:rsidRDefault="004C3340" w:rsidP="004C334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Como: vendedor</w:t>
            </w:r>
          </w:p>
          <w:p w:rsidR="004C3340" w:rsidRDefault="004C3340" w:rsidP="004C334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Quiero: poder registrar mis ventas de manera digital</w:t>
            </w:r>
          </w:p>
          <w:p w:rsidR="004C3340" w:rsidRPr="004C3340" w:rsidRDefault="004C3340" w:rsidP="004C334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Para:  un manejo mas fácil de los registros de mis ventas</w:t>
            </w:r>
          </w:p>
        </w:tc>
      </w:tr>
      <w:tr w:rsidR="004C3340" w:rsidTr="004C3340">
        <w:tc>
          <w:tcPr>
            <w:tcW w:w="10790" w:type="dxa"/>
          </w:tcPr>
          <w:p w:rsidR="004C3340" w:rsidRPr="004C3340" w:rsidRDefault="004C3340" w:rsidP="004C33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HU2: </w:t>
            </w:r>
            <w:r w:rsidR="00893C65">
              <w:rPr>
                <w:b/>
                <w:sz w:val="24"/>
                <w:szCs w:val="24"/>
              </w:rPr>
              <w:t>Registrar clientes</w:t>
            </w:r>
          </w:p>
        </w:tc>
      </w:tr>
      <w:tr w:rsidR="004C3340" w:rsidTr="004C3340">
        <w:tc>
          <w:tcPr>
            <w:tcW w:w="10790" w:type="dxa"/>
          </w:tcPr>
          <w:p w:rsidR="004C3340" w:rsidRDefault="004C3340" w:rsidP="00B225F4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Como: vendedor</w:t>
            </w:r>
          </w:p>
          <w:p w:rsidR="004C3340" w:rsidRDefault="004C3340" w:rsidP="00B225F4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Quiero: registrar y buscar los datos de mis clientes</w:t>
            </w:r>
          </w:p>
          <w:p w:rsidR="004C3340" w:rsidRPr="004C3340" w:rsidRDefault="004C3340" w:rsidP="004C334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Para:  facilitarme la ubicación y contacto  de los mismos</w:t>
            </w:r>
          </w:p>
        </w:tc>
      </w:tr>
      <w:tr w:rsidR="004C3340" w:rsidTr="004C3340">
        <w:tc>
          <w:tcPr>
            <w:tcW w:w="10790" w:type="dxa"/>
          </w:tcPr>
          <w:p w:rsidR="004C3340" w:rsidRPr="004C3340" w:rsidRDefault="004C3340" w:rsidP="004C33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HU3: </w:t>
            </w:r>
            <w:r w:rsidR="00893C65">
              <w:rPr>
                <w:b/>
                <w:sz w:val="24"/>
                <w:szCs w:val="24"/>
              </w:rPr>
              <w:t>Imprimir y emitir recibos de venta</w:t>
            </w:r>
          </w:p>
        </w:tc>
      </w:tr>
      <w:tr w:rsidR="004C3340" w:rsidTr="004C3340">
        <w:tc>
          <w:tcPr>
            <w:tcW w:w="10790" w:type="dxa"/>
          </w:tcPr>
          <w:p w:rsidR="004C3340" w:rsidRDefault="004C3340" w:rsidP="00B225F4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Como: vendedor</w:t>
            </w:r>
          </w:p>
          <w:p w:rsidR="004C3340" w:rsidRDefault="004C3340" w:rsidP="00B225F4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Quiero: poder imprimir y emitir recibos de venta</w:t>
            </w:r>
          </w:p>
          <w:p w:rsidR="004C3340" w:rsidRPr="004C3340" w:rsidRDefault="004C3340" w:rsidP="004C334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Para:  ahorrarme tiempo de hacerlo manualmente</w:t>
            </w:r>
          </w:p>
        </w:tc>
      </w:tr>
      <w:tr w:rsidR="004C3340" w:rsidTr="004C3340">
        <w:tc>
          <w:tcPr>
            <w:tcW w:w="10790" w:type="dxa"/>
          </w:tcPr>
          <w:p w:rsidR="004C3340" w:rsidRPr="004C3340" w:rsidRDefault="004C3340" w:rsidP="004C33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HU4: </w:t>
            </w:r>
            <w:r w:rsidR="00893C65">
              <w:rPr>
                <w:b/>
                <w:sz w:val="24"/>
                <w:szCs w:val="24"/>
              </w:rPr>
              <w:t>Control total del sistema al gerente</w:t>
            </w:r>
          </w:p>
        </w:tc>
      </w:tr>
      <w:tr w:rsidR="004C3340" w:rsidTr="004C3340">
        <w:tc>
          <w:tcPr>
            <w:tcW w:w="10790" w:type="dxa"/>
          </w:tcPr>
          <w:p w:rsidR="004C3340" w:rsidRDefault="004C3340" w:rsidP="00B225F4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Como: gerente</w:t>
            </w:r>
          </w:p>
          <w:p w:rsidR="004C3340" w:rsidRDefault="004C3340" w:rsidP="00B225F4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Quiero: tener control total del sistema </w:t>
            </w:r>
          </w:p>
          <w:p w:rsidR="004C3340" w:rsidRPr="004C3340" w:rsidRDefault="004C3340" w:rsidP="004C3340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Para:  mantenerme informado sobre la misma</w:t>
            </w:r>
          </w:p>
        </w:tc>
      </w:tr>
      <w:tr w:rsidR="004C3340" w:rsidTr="004C3340">
        <w:tc>
          <w:tcPr>
            <w:tcW w:w="10790" w:type="dxa"/>
          </w:tcPr>
          <w:p w:rsidR="004C3340" w:rsidRPr="004C3340" w:rsidRDefault="00893C65" w:rsidP="00B225F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HU5</w:t>
            </w:r>
            <w:r w:rsidR="004C3340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ver los reportes de ventas</w:t>
            </w:r>
          </w:p>
        </w:tc>
      </w:tr>
      <w:tr w:rsidR="004C3340" w:rsidTr="004C3340">
        <w:tc>
          <w:tcPr>
            <w:tcW w:w="10790" w:type="dxa"/>
          </w:tcPr>
          <w:p w:rsidR="004C3340" w:rsidRDefault="004C3340" w:rsidP="00B225F4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 xml:space="preserve">Como: </w:t>
            </w:r>
            <w:r w:rsidR="00893C65">
              <w:rPr>
                <w:sz w:val="32"/>
                <w:szCs w:val="24"/>
              </w:rPr>
              <w:t>gerente</w:t>
            </w:r>
          </w:p>
          <w:p w:rsidR="00893C65" w:rsidRDefault="00893C65" w:rsidP="00893C65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Quiero: ver los reportes de ventas por dia por mes y por vendedor</w:t>
            </w:r>
          </w:p>
          <w:p w:rsidR="004C3340" w:rsidRPr="004C3340" w:rsidRDefault="004C3340" w:rsidP="00893C65">
            <w:pPr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P</w:t>
            </w:r>
            <w:r w:rsidR="00893C65">
              <w:rPr>
                <w:sz w:val="32"/>
                <w:szCs w:val="24"/>
              </w:rPr>
              <w:t>ara: ver el progreso de las ventas</w:t>
            </w:r>
          </w:p>
        </w:tc>
      </w:tr>
    </w:tbl>
    <w:p w:rsidR="004C3340" w:rsidRDefault="004C3340" w:rsidP="004C3340">
      <w:pPr>
        <w:rPr>
          <w:b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893C65" w:rsidTr="00893C65">
        <w:tc>
          <w:tcPr>
            <w:tcW w:w="1696" w:type="dxa"/>
          </w:tcPr>
          <w:p w:rsidR="00893C65" w:rsidRDefault="00893C65" w:rsidP="00893C65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Prioridad</w:t>
            </w:r>
          </w:p>
        </w:tc>
        <w:tc>
          <w:tcPr>
            <w:tcW w:w="9094" w:type="dxa"/>
          </w:tcPr>
          <w:p w:rsidR="00893C65" w:rsidRDefault="00893C65" w:rsidP="004C3340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Historias de Usuario</w:t>
            </w:r>
          </w:p>
        </w:tc>
      </w:tr>
      <w:tr w:rsidR="00893C65" w:rsidTr="00893C65">
        <w:tc>
          <w:tcPr>
            <w:tcW w:w="1696" w:type="dxa"/>
          </w:tcPr>
          <w:p w:rsidR="00893C65" w:rsidRPr="00893C65" w:rsidRDefault="00893C65" w:rsidP="00893C65">
            <w:pPr>
              <w:jc w:val="center"/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1</w:t>
            </w:r>
          </w:p>
        </w:tc>
        <w:tc>
          <w:tcPr>
            <w:tcW w:w="9094" w:type="dxa"/>
          </w:tcPr>
          <w:p w:rsidR="00893C65" w:rsidRPr="00893C65" w:rsidRDefault="00893C65" w:rsidP="004C3340">
            <w:pPr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Control total del sistema al gerente</w:t>
            </w:r>
          </w:p>
        </w:tc>
      </w:tr>
      <w:tr w:rsidR="00893C65" w:rsidTr="00893C65">
        <w:tc>
          <w:tcPr>
            <w:tcW w:w="1696" w:type="dxa"/>
          </w:tcPr>
          <w:p w:rsidR="00893C65" w:rsidRPr="00893C65" w:rsidRDefault="00893C65" w:rsidP="00893C65">
            <w:pPr>
              <w:jc w:val="center"/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1</w:t>
            </w:r>
          </w:p>
        </w:tc>
        <w:tc>
          <w:tcPr>
            <w:tcW w:w="9094" w:type="dxa"/>
          </w:tcPr>
          <w:p w:rsidR="00893C65" w:rsidRPr="00893C65" w:rsidRDefault="00893C65" w:rsidP="004C3340">
            <w:pPr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Registrar Clientes</w:t>
            </w:r>
          </w:p>
        </w:tc>
      </w:tr>
      <w:tr w:rsidR="00893C65" w:rsidTr="00893C65">
        <w:tc>
          <w:tcPr>
            <w:tcW w:w="1696" w:type="dxa"/>
          </w:tcPr>
          <w:p w:rsidR="00893C65" w:rsidRPr="00893C65" w:rsidRDefault="00893C65" w:rsidP="00893C65">
            <w:pPr>
              <w:jc w:val="center"/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1</w:t>
            </w:r>
          </w:p>
        </w:tc>
        <w:tc>
          <w:tcPr>
            <w:tcW w:w="9094" w:type="dxa"/>
          </w:tcPr>
          <w:p w:rsidR="00893C65" w:rsidRPr="00893C65" w:rsidRDefault="00893C65" w:rsidP="004C3340">
            <w:pPr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Registrar ventas</w:t>
            </w:r>
          </w:p>
        </w:tc>
      </w:tr>
      <w:tr w:rsidR="00893C65" w:rsidTr="00893C65">
        <w:tc>
          <w:tcPr>
            <w:tcW w:w="1696" w:type="dxa"/>
          </w:tcPr>
          <w:p w:rsidR="00893C65" w:rsidRPr="00893C65" w:rsidRDefault="00893C65" w:rsidP="00893C65">
            <w:pPr>
              <w:jc w:val="center"/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2</w:t>
            </w:r>
          </w:p>
        </w:tc>
        <w:tc>
          <w:tcPr>
            <w:tcW w:w="9094" w:type="dxa"/>
          </w:tcPr>
          <w:p w:rsidR="00893C65" w:rsidRPr="00893C65" w:rsidRDefault="00893C65" w:rsidP="004C3340">
            <w:pPr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Imprimir y emitir recibos de ventas</w:t>
            </w:r>
          </w:p>
        </w:tc>
      </w:tr>
      <w:tr w:rsidR="00893C65" w:rsidTr="00893C65">
        <w:tc>
          <w:tcPr>
            <w:tcW w:w="1696" w:type="dxa"/>
          </w:tcPr>
          <w:p w:rsidR="00893C65" w:rsidRPr="00893C65" w:rsidRDefault="00893C65" w:rsidP="00893C65">
            <w:pPr>
              <w:jc w:val="center"/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3</w:t>
            </w:r>
          </w:p>
        </w:tc>
        <w:tc>
          <w:tcPr>
            <w:tcW w:w="9094" w:type="dxa"/>
          </w:tcPr>
          <w:p w:rsidR="00893C65" w:rsidRPr="00893C65" w:rsidRDefault="00893C65" w:rsidP="004C3340">
            <w:pPr>
              <w:rPr>
                <w:sz w:val="32"/>
                <w:szCs w:val="24"/>
              </w:rPr>
            </w:pPr>
            <w:r w:rsidRPr="00893C65">
              <w:rPr>
                <w:sz w:val="32"/>
                <w:szCs w:val="24"/>
              </w:rPr>
              <w:t>Ver los reportes de ventas</w:t>
            </w:r>
          </w:p>
        </w:tc>
      </w:tr>
    </w:tbl>
    <w:p w:rsidR="00893C65" w:rsidRDefault="00893C65" w:rsidP="004C3340">
      <w:pPr>
        <w:rPr>
          <w:b/>
          <w:sz w:val="32"/>
          <w:szCs w:val="24"/>
        </w:rPr>
      </w:pPr>
    </w:p>
    <w:p w:rsidR="00893C65" w:rsidRDefault="00893C65" w:rsidP="004C3340">
      <w:pPr>
        <w:rPr>
          <w:b/>
          <w:sz w:val="32"/>
          <w:szCs w:val="24"/>
        </w:rPr>
      </w:pPr>
    </w:p>
    <w:p w:rsidR="00893C65" w:rsidRDefault="00893C65" w:rsidP="004C3340">
      <w:pPr>
        <w:rPr>
          <w:b/>
          <w:sz w:val="32"/>
          <w:szCs w:val="24"/>
        </w:rPr>
      </w:pPr>
    </w:p>
    <w:p w:rsidR="00893C65" w:rsidRDefault="00893C65" w:rsidP="004C3340">
      <w:pPr>
        <w:rPr>
          <w:b/>
          <w:sz w:val="32"/>
          <w:szCs w:val="24"/>
        </w:rPr>
      </w:pPr>
    </w:p>
    <w:p w:rsidR="00893C65" w:rsidRDefault="00893C65" w:rsidP="004C3340">
      <w:pPr>
        <w:rPr>
          <w:b/>
          <w:sz w:val="32"/>
          <w:szCs w:val="24"/>
        </w:rPr>
      </w:pPr>
    </w:p>
    <w:p w:rsidR="00893C65" w:rsidRDefault="00893C65" w:rsidP="004C3340">
      <w:pPr>
        <w:rPr>
          <w:b/>
          <w:sz w:val="32"/>
          <w:szCs w:val="24"/>
        </w:rPr>
      </w:pPr>
    </w:p>
    <w:p w:rsidR="00893C65" w:rsidRDefault="00893C65" w:rsidP="004C3340">
      <w:p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Ejercicio 2.4</w:t>
      </w:r>
      <w:r w:rsidR="003D0AA4">
        <w:rPr>
          <w:b/>
          <w:sz w:val="32"/>
          <w:szCs w:val="24"/>
        </w:rPr>
        <w:t xml:space="preserve"> y 2.5</w:t>
      </w:r>
      <w:r>
        <w:rPr>
          <w:b/>
          <w:sz w:val="32"/>
          <w:szCs w:val="24"/>
        </w:rPr>
        <w:t>.-</w:t>
      </w:r>
    </w:p>
    <w:p w:rsidR="00893C65" w:rsidRDefault="00893C65" w:rsidP="004C3340">
      <w:pPr>
        <w:rPr>
          <w:sz w:val="32"/>
          <w:szCs w:val="24"/>
        </w:rPr>
      </w:pPr>
      <w:r w:rsidRPr="00893C65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501EE7" wp14:editId="24BE4662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5648325" cy="1404620"/>
                <wp:effectExtent l="0" t="0" r="28575" b="2095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System.Security.Cryptography.X509Certificates;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System.Text;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System.Threading.Tasks;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namespace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ejercicio4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internal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Program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Main(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string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[] args)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List&lt;Mascota_adoptada&gt; Listamascotas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List&lt;Mascota_adoptada&gt;();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8000"/>
                                <w:sz w:val="18"/>
                                <w:szCs w:val="18"/>
                              </w:rPr>
                              <w:t>//AGREGANDO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Listamascotas.Add(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Mascota_adoptada()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Nombre_Mascota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"Duque"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Edad = 10,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Raza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"pastor_aleman"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Sexo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"macho"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Nombre_Dueño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"Alejandro"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Pago_Mascota = 100,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Fecha_Adopcion = DateTime.Parse(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"10/06/2013"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});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Listamascotas.Add(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Mascota_adoptada()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Nombre_Mascota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"Oso"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Edad = 5,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Raza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"mestizo"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Sexo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"macho"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Nombre_Dueño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"Miguel"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Pago_Mascota = 20,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Fecha_Adopcion = DateTime.Parse(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"11/06/2018"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});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Listamascotas.Add(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Mascota_adoptada()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Nombre_Mascota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"Linda"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Edad = 3,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Raza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"Cocker"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Sexo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"hembra"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Nombre_Dueño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"Esteban"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Pago_Mascota = 200,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Fecha_Adopcion = DateTime.Parse(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"23/05/2020"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});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Listamascotas.Add(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Mascota_adoptada()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Nombre_Mascota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"Cachuchin"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Edad = 7,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Raza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"Chapi"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Sexo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"macho"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Nombre_Dueño = 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"Selena"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93C65" w:rsidRPr="007E2FDE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Pago_Mascota = 100,</w:t>
                            </w:r>
                          </w:p>
                          <w:p w:rsidR="00893C65" w:rsidRPr="007E2FDE" w:rsidRDefault="00893C65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 xml:space="preserve">                Fecha_Adopcion = DateTime.Parse(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"18/10/2016"</w:t>
                            </w:r>
                            <w:r w:rsidRPr="007E2FDE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01EE7" id="_x0000_s1036" type="#_x0000_t202" style="position:absolute;margin-left:0;margin-top:25.65pt;width:444.75pt;height:110.6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">
                <v:textbox style="mso-fit-shape-to-text:t">
                  <w:txbxContent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using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System;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using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using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System.Linq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using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System.Security.Cryptography.X</w:t>
                      </w:r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509Certificates;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using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System.Text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using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namespace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ejercicio4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internal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E2FDE">
                        <w:rPr>
                          <w:rFonts w:ascii="Cascadia Mono" w:hAnsi="Cascadia Mono" w:cs="Cascadia Mono"/>
                          <w:color w:val="2B91AF"/>
                          <w:sz w:val="18"/>
                          <w:szCs w:val="18"/>
                          <w:lang w:val="en-US"/>
                        </w:rPr>
                        <w:t>Program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Main(</w:t>
                      </w:r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  <w:lang w:val="en-US"/>
                        </w:rPr>
                        <w:t>string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Mascota_adoptada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&gt;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Listamascotas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List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Mascota_adoptada</w:t>
                      </w:r>
                      <w:proofErr w:type="spellEnd"/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&gt;(</w:t>
                      </w:r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7E2FDE">
                        <w:rPr>
                          <w:rFonts w:ascii="Cascadia Mono" w:hAnsi="Cascadia Mono" w:cs="Cascadia Mono"/>
                          <w:color w:val="008000"/>
                          <w:sz w:val="18"/>
                          <w:szCs w:val="18"/>
                        </w:rPr>
                        <w:t>//AGREGANDO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Listamascotas.Add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Mascota_</w:t>
                      </w:r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adoptada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Nombre_Mascota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"Duque"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Edad = 10,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Raza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pastor_aleman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Sexo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"macho"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Nombre_Dueño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"Alejandro"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Pago_Mascota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100,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Fecha_Adopcion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DateTime.Parse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"10/06/2013"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});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Listamascotas.Add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Mascota_</w:t>
                      </w:r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adoptada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Nombre_Mascota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"Oso"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Edad = 5,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Raza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"mestizo"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Sexo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"macho"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Nombre_Dueño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"Miguel"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Pago_Mascota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20,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Fecha_Adopcion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DateTime.Parse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"11/06/2018"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});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Listamascotas.Add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Mascota_</w:t>
                      </w:r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adoptada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Nombre_Mascota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"Linda"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Edad = 3,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Raza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Cocker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Sexo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"hembra"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Nombre_Dueño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"Esteban"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Pago_Mascota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200,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Fecha_Adopcion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DateTime.Parse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"23/05/2020"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});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Listamascotas.Add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E2FDE">
                        <w:rPr>
                          <w:rFonts w:ascii="Cascadia Mono" w:hAnsi="Cascadia Mono" w:cs="Cascadia Mono"/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Mascota_</w:t>
                      </w:r>
                      <w:proofErr w:type="gram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adoptada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Nombre_Mascota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Cachuchin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Edad = 7,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Raza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Chapi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Sexo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"macho"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Nombre_Dueño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"Selena"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93C65" w:rsidRPr="007E2FDE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Pago_Mascota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100,</w:t>
                      </w:r>
                    </w:p>
                    <w:p w:rsidR="00893C65" w:rsidRPr="007E2FDE" w:rsidRDefault="00893C65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</w:pP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Fecha_Adopcion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DateTime.Parse</w:t>
                      </w:r>
                      <w:proofErr w:type="spellEnd"/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E2FDE">
                        <w:rPr>
                          <w:rFonts w:ascii="Cascadia Mono" w:hAnsi="Cascadia Mono" w:cs="Cascadia Mono"/>
                          <w:color w:val="A31515"/>
                          <w:sz w:val="18"/>
                          <w:szCs w:val="18"/>
                        </w:rPr>
                        <w:t>"18/10/2016"</w:t>
                      </w:r>
                      <w:r w:rsidRPr="007E2FDE">
                        <w:rPr>
                          <w:rFonts w:ascii="Cascadia Mono" w:hAnsi="Cascadia Mono" w:cs="Cascadia Mono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3C65">
        <w:rPr>
          <w:sz w:val="24"/>
          <w:szCs w:val="24"/>
        </w:rPr>
        <w:t>Program.cs</w:t>
      </w: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Pr="00893C65" w:rsidRDefault="00893C65" w:rsidP="00893C65">
      <w:pPr>
        <w:rPr>
          <w:sz w:val="32"/>
          <w:szCs w:val="24"/>
        </w:rPr>
      </w:pPr>
    </w:p>
    <w:p w:rsidR="00893C65" w:rsidRDefault="00893C65" w:rsidP="00893C65">
      <w:pPr>
        <w:rPr>
          <w:sz w:val="32"/>
          <w:szCs w:val="24"/>
        </w:rPr>
      </w:pPr>
    </w:p>
    <w:p w:rsidR="00893C65" w:rsidRDefault="00893C65" w:rsidP="00893C65">
      <w:pPr>
        <w:tabs>
          <w:tab w:val="left" w:pos="7710"/>
        </w:tabs>
        <w:rPr>
          <w:sz w:val="32"/>
          <w:szCs w:val="24"/>
        </w:rPr>
      </w:pPr>
      <w:r>
        <w:rPr>
          <w:sz w:val="32"/>
          <w:szCs w:val="24"/>
        </w:rPr>
        <w:tab/>
      </w: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  <w:r w:rsidRPr="007E2FDE">
        <w:rPr>
          <w:noProof/>
          <w:sz w:val="32"/>
          <w:szCs w:val="24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3E0818C" wp14:editId="66D6C68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24625" cy="9058275"/>
                <wp:effectExtent l="0" t="0" r="28575" b="285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905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Listamascotas.Add(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Mascota_adoptada()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Nombre_Mascota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"Rex"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Edad = 10,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Raza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"Golden"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Sexo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"macho"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Nombre_Dueño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"Jhoana"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Pago_Mascota = 1000,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Fecha_Adopcion = DateTime.Parse(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"25/03/2013"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Listamascotas.Add(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Mascota_adoptada()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Nombre_Mascota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"Dana"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Edad = 2,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Raza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"Chihuahua"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Sexo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"femenino"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Nombre_Dueño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"Jhoana"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Pago_Mascota = 100,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Fecha_Adopcion = DateTime.Parse(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"17/05/2021"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Listamascotas.Add(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Mascota_adoptada()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Nombre_Mascota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"Pria"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Edad = 1,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Raza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"cocker"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Sexo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"femenino"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Nombre_Dueño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"Isabel"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Pago_Mascota = 300,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Fecha_Adopcion = DateTime.Parse(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"13/01/2022"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Listamascotas.Add(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Mascota_adoptada()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Nombre_Mascota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"Satan"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Edad = 8,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Raza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"Rottweiler"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Sexo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"macho"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Nombre_Dueño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"Matias"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Pago_Mascota = 2000,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Fecha_Adopcion = DateTime.Parse(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"23/04/2015"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Listamascotas.Add(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Mascota_adoptada()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Nombre_Mascota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"Juli"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Edad = 6,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Raza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"cocker"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Sexo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"femenino"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Nombre_Dueño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"Anabel"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Pago_Mascota = 150,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Fecha_Adopcion = DateTime.Parse(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"09/09/2018"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Listamascotas.Add(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Mascota_adoptada()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Nombre_Mascota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"rocky"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Edad = 10,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Raza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"mestizo"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Sexo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"macho"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E2FDE" w:rsidRP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Nombre_Dueño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"Alain"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818C" id="_x0000_s1037" type="#_x0000_t202" style="position:absolute;margin-left:0;margin-top:0;width:513.75pt;height:713.25pt;z-index:-251623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">
                <v:textbox>
                  <w:txbxContent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Rex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Edad = 10,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Raza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"Golden"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Sexo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"macho"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Nombre_Dueño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Jhoana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Pago_Mascota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1000,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Fecha_Adopcion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DateTime.Parse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"25/03/2013"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"Dana"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Edad = 2,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Raza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"Chihuahua"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Sexo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"femenino"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Nombre_Dueño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Jhoana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Pago_Mascota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100,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Fecha_Adopcion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DateTime.Parse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"17/05/2021"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Pria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Edad = 1,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Raza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cocker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Sexo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"femenino"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Nombre_Dueño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"Isabel"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Pago_Mascota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300,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Fecha_Adopcion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DateTime.Parse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"13/01/2022"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Satan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Edad = 8,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Raza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"Rottweiler"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Sexo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"macho"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Nombre_Dueño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Matias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Pago_Mascota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2000,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Fecha_Adopcion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DateTime.Parse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"23/04/2015"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Juli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Edad = 6,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Raza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cocker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Sexo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"femenino"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Nombre_Dueño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"Anabel"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Pago_Mascota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150,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Fecha_Adopcion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DateTime.Parse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"09/09/2018"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Listamascotas.Add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rocky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Edad = 10,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Raza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"mestizo"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Sexo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"macho"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E2FDE" w:rsidRP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Nombre_Dueño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"Alain"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32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24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24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24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24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24"/>
          <w:szCs w:val="24"/>
        </w:rPr>
      </w:pPr>
    </w:p>
    <w:p w:rsidR="007E2FDE" w:rsidRDefault="007E2FDE" w:rsidP="00893C65">
      <w:pPr>
        <w:tabs>
          <w:tab w:val="left" w:pos="7710"/>
        </w:tabs>
        <w:rPr>
          <w:sz w:val="24"/>
          <w:szCs w:val="24"/>
        </w:rPr>
      </w:pPr>
    </w:p>
    <w:p w:rsidR="007E2FDE" w:rsidRDefault="007E2FDE" w:rsidP="007E2FDE">
      <w:pPr>
        <w:tabs>
          <w:tab w:val="left" w:pos="7710"/>
        </w:tabs>
        <w:jc w:val="right"/>
        <w:rPr>
          <w:sz w:val="24"/>
          <w:szCs w:val="24"/>
        </w:rPr>
      </w:pPr>
    </w:p>
    <w:p w:rsidR="007E2FDE" w:rsidRDefault="007E2FDE" w:rsidP="007E2FDE">
      <w:pPr>
        <w:tabs>
          <w:tab w:val="left" w:pos="7710"/>
        </w:tabs>
        <w:rPr>
          <w:sz w:val="24"/>
          <w:szCs w:val="24"/>
        </w:rPr>
      </w:pPr>
      <w:r w:rsidRPr="007E2FDE">
        <w:rPr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2B3FFCA" wp14:editId="0E68BC3B">
                <wp:simplePos x="0" y="0"/>
                <wp:positionH relativeFrom="margin">
                  <wp:posOffset>123825</wp:posOffset>
                </wp:positionH>
                <wp:positionV relativeFrom="paragraph">
                  <wp:posOffset>0</wp:posOffset>
                </wp:positionV>
                <wp:extent cx="6610350" cy="1404620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Pago_Mascota = 20,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Fecha_Adopcion = DateTime.Parse(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"29/11/2013"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//expresiones lambda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//prom de edad de mascotas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Prom_Mascota(Listamascotas);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//prom de pago de mascotas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Prom_Pago(Listamascotas);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//consultas linq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//mostrar Raza chihuahua y femenino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Raza_chiwawa(Listamascotas);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//mostrar mascotas menores a 2 años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Edad_mascota(Listamascotas);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Console.ReadKey();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Edad_mascota(List&lt;Mascota_adoptada&gt; listamascotas)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listamascotas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Mascota_adoptada.Edad &lt; 2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"Mascotas menores a 2 años son: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(var Mascota_Adoptada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mostrar) 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nombre de la mascota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Mascota_Adoptada.Nombre_Mascota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su edad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Mascota_Adoptada.Edad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su raza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Mascota_Adoptada.Raza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su sexo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Mascota_Adoptada.Sexo);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Raza_chiwawa(List&lt;Mascota_adoptada&gt; listamascotas)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listamascotas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Mascota_adoptada.Raza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"Chihuahua"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&amp;&amp; Mascota_adoptada.Sexo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"femenino"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Mascota_adoptada;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"Mascotas de raza Chihuahua y de sexo femenino son: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(var Mascota_Adoptada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mostrar) 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nombre de la mascota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Mascota_Adoptada.Nombre_Mascota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su edad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Mascota_Adoptada.Edad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su raza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Mascota_Adoptada.Raza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su sexo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Mascota_Adoptada.Sexo);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Prom_Pago(List&lt;Mascota_adoptada&gt; listamascotas)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 = listamascotas.Average(x =&gt; x.Pago_Mascota);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promedio por el pago de las mascotas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Mostrar);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Prom_Mascota(List&lt;Mascota_adoptada&gt; listamascotas)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 = listamascotas.Average(Mascota_adoptada =&gt; Mascota_adoptada.Edad);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promedio de edad de las mascotas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Mostrar);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E2FDE" w:rsidRDefault="007E2FDE" w:rsidP="007E2F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7E2FDE" w:rsidRDefault="007E2F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3FFCA" id="_x0000_s1038" type="#_x0000_t202" style="position:absolute;margin-left:9.75pt;margin-top:0;width:520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">
                <v:textbox style="mso-fit-shape-to-text:t">
                  <w:txbxContent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Pago_Mascota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20,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Fecha_Adopcion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DateTime.Parse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"29/11/2013"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//expresiones lambda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prom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de edad de mascotas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Prom_Mascota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prom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de pago de mascotas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Prom_Pago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//consultas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linq</w:t>
                      </w:r>
                      <w:proofErr w:type="spellEnd"/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//mostrar Raza chihuahua y femenino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Raza_chiwawa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//mostrar mascotas menores a 2 años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Edad_mascota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Edad_mascota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mostrar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from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where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adoptada.Edad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&lt; 2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select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"Mascotas menores a 2 años son: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mostrar) 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 nombre de la mascota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su edad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Mascota_Adoptada.Edad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su raza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Mascota_Adoptada.Raza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su sexo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Mascota_Adoptada.Sexo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Raza_chiwawa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mostrar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from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where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adoptada.Raza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"Chihuahua"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Mascota_adoptada.Sexo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"femenino"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select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"Mascotas de raza Chihuahua y de sexo femenino son: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mostrar) 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 nombre de la mascota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su edad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Mascota_Adoptada.Edad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su raza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Mascota_Adoptada.Raza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su sexo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Mascota_Adoptada.Sexo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Prom_Pago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Mostrar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listamascotas.Average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(x =&gt;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x.Pago_Mascota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 promedio por el pago de las mascotas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Mostrar);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Prom_Mascota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Mostrar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listamascotas.Average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Mascota_adoptada.Edad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 promedio de edad de las mascotas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Mostrar);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E2FDE" w:rsidRDefault="007E2FDE" w:rsidP="007E2F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7E2FDE" w:rsidRDefault="007E2FDE"/>
                  </w:txbxContent>
                </v:textbox>
                <w10:wrap type="square" anchorx="margin"/>
              </v:shape>
            </w:pict>
          </mc:Fallback>
        </mc:AlternateContent>
      </w:r>
    </w:p>
    <w:p w:rsidR="00893C65" w:rsidRDefault="00893C65" w:rsidP="00893C65">
      <w:pPr>
        <w:tabs>
          <w:tab w:val="left" w:pos="7710"/>
        </w:tabs>
        <w:rPr>
          <w:sz w:val="24"/>
          <w:szCs w:val="24"/>
        </w:rPr>
      </w:pPr>
      <w:r w:rsidRPr="00893C65">
        <w:rPr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4F62F8B" wp14:editId="238AD9EA">
                <wp:simplePos x="0" y="0"/>
                <wp:positionH relativeFrom="margin">
                  <wp:posOffset>409575</wp:posOffset>
                </wp:positionH>
                <wp:positionV relativeFrom="paragraph">
                  <wp:posOffset>276225</wp:posOffset>
                </wp:positionV>
                <wp:extent cx="6019800" cy="3371850"/>
                <wp:effectExtent l="0" t="0" r="1905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System.Text;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System.Threading.Tasks;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ejercicio4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internal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mascota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//ATRIBUTOS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Nombre_Mascota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Edad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Raza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Sexo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//FUNCIONES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Mostrar_Mascota() {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nombre de la mascota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Nombre_Mascota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"su edad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Edad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"su raza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Raza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"su sexo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Sexo);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 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3C65" w:rsidRDefault="00893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2F8B" id="_x0000_s1039" type="#_x0000_t202" style="position:absolute;margin-left:32.25pt;margin-top:21.75pt;width:474pt;height:26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">
                <v:textbox>
                  <w:txbxContent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System.Text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ejercicio4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internal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mascota</w:t>
                      </w:r>
                      <w:proofErr w:type="spellEnd"/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//ATRIBUTOS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Nombre_Mascota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Edad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Raza </w:t>
                      </w:r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Sexo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//FUNCIONES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Mostrar_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 nombre de la mascota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"su edad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Edad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"su raza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Raza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"su sexo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Sexo);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 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893C65" w:rsidRDefault="00893C65"/>
                  </w:txbxContent>
                </v:textbox>
                <w10:wrap type="square" anchorx="margin"/>
              </v:shape>
            </w:pict>
          </mc:Fallback>
        </mc:AlternateContent>
      </w:r>
      <w:r w:rsidRPr="00893C65">
        <w:rPr>
          <w:sz w:val="24"/>
          <w:szCs w:val="24"/>
        </w:rPr>
        <w:t>Mascota.cs</w:t>
      </w:r>
    </w:p>
    <w:p w:rsidR="00893C65" w:rsidRDefault="00893C65" w:rsidP="00893C65">
      <w:pPr>
        <w:tabs>
          <w:tab w:val="left" w:pos="7710"/>
        </w:tabs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Default="00893C65" w:rsidP="00893C65">
      <w:pPr>
        <w:rPr>
          <w:sz w:val="24"/>
          <w:szCs w:val="24"/>
        </w:rPr>
      </w:pPr>
    </w:p>
    <w:p w:rsidR="00893C65" w:rsidRDefault="00893C65" w:rsidP="00893C65">
      <w:pPr>
        <w:rPr>
          <w:sz w:val="24"/>
          <w:szCs w:val="24"/>
        </w:rPr>
      </w:pPr>
      <w:r w:rsidRPr="00893C65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76385F" wp14:editId="535D873A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143625" cy="1404620"/>
                <wp:effectExtent l="0" t="0" r="28575" b="2095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System.Text;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System.Threading.Tasks;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System.Timers;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ejercicio4 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internal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Mascota_adoptada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mascota</w:t>
                            </w:r>
                          </w:p>
                          <w:p w:rsidR="00893C65" w:rsidRPr="003D0AA4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//ATRIBUTOS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Nombre_Dueño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Pago_Mascota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DateTime Fecha_Adopcion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//FUNCIONES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Mostrar_Mascota() 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nombre del dueño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+Nombre_Dueño+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"el pago por la mascota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+Pago_Mascota+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"la fecha de adopcion es: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+Fecha_Adopcion);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3C65" w:rsidRDefault="00893C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6385F" id="_x0000_s1040" type="#_x0000_t202" style="position:absolute;margin-left:0;margin-top:22.75pt;width:483.75pt;height:110.6pt;z-index:2516889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">
                <v:textbox style="mso-fit-shape-to-text:t">
                  <w:txbxContent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System.Text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System.Timers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ejercicio4 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internal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adoptada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mascota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//ATRIBUTOS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Nombre_Dueño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Pago_Mascota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DateTime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Fecha_Adopcion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//FUNCIONES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Mostrar_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 nombre del dueño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Nombre_Dueño+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pago por la mascota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Pago_Mascota+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"la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fecha de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adopcion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es: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Fecha_Adopcion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893C65" w:rsidRDefault="00893C6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Mascota_adoptada.cs</w:t>
      </w:r>
    </w:p>
    <w:p w:rsid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Pr="00893C65" w:rsidRDefault="00893C65" w:rsidP="00893C65">
      <w:pPr>
        <w:rPr>
          <w:sz w:val="24"/>
          <w:szCs w:val="24"/>
        </w:rPr>
      </w:pPr>
    </w:p>
    <w:p w:rsidR="00893C65" w:rsidRDefault="00893C65" w:rsidP="00893C65">
      <w:pPr>
        <w:rPr>
          <w:sz w:val="24"/>
          <w:szCs w:val="24"/>
        </w:rPr>
      </w:pPr>
    </w:p>
    <w:p w:rsidR="00893C65" w:rsidRDefault="00893C65" w:rsidP="00893C65">
      <w:pPr>
        <w:tabs>
          <w:tab w:val="left" w:pos="58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93C65" w:rsidRDefault="00893C65" w:rsidP="00893C65">
      <w:pPr>
        <w:tabs>
          <w:tab w:val="left" w:pos="5895"/>
        </w:tabs>
        <w:rPr>
          <w:sz w:val="24"/>
          <w:szCs w:val="24"/>
        </w:rPr>
      </w:pPr>
    </w:p>
    <w:p w:rsidR="00893C65" w:rsidRDefault="00893C65" w:rsidP="00893C65">
      <w:pPr>
        <w:tabs>
          <w:tab w:val="left" w:pos="5895"/>
        </w:tabs>
        <w:rPr>
          <w:sz w:val="24"/>
          <w:szCs w:val="24"/>
        </w:rPr>
      </w:pPr>
    </w:p>
    <w:p w:rsidR="00893C65" w:rsidRDefault="00893C65" w:rsidP="00893C65">
      <w:pPr>
        <w:tabs>
          <w:tab w:val="left" w:pos="589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Mascota_perdida.cs</w:t>
      </w:r>
    </w:p>
    <w:p w:rsidR="003D0AA4" w:rsidRDefault="00893C65" w:rsidP="00893C65">
      <w:pPr>
        <w:tabs>
          <w:tab w:val="left" w:pos="5895"/>
        </w:tabs>
        <w:rPr>
          <w:sz w:val="24"/>
          <w:szCs w:val="24"/>
        </w:rPr>
      </w:pPr>
      <w:r w:rsidRPr="00893C65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183515</wp:posOffset>
                </wp:positionV>
                <wp:extent cx="5886450" cy="3238500"/>
                <wp:effectExtent l="0" t="0" r="19050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System.Text;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System.Threading.Tasks;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ejercicio4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internal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Mascota_Perdida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 mascota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//ATRIBUTOS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Motivo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DateTime  Fecha_Perdida {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893C65" w:rsidRP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93C6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//FUNCIONES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Mostrar_Mascota() 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"Se perdio por: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+Motivo+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en fecha: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+Fecha_Perdida);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93C65" w:rsidRDefault="00893C65" w:rsidP="00893C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3C65" w:rsidRDefault="00893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.25pt;margin-top:14.45pt;width:463.5pt;height:2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">
                <v:textbox>
                  <w:txbxContent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System.Linq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System.Text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ejercicio4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internal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Mascota_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Perdida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mascota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//ATRIBUTOS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Motivo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DateTime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proofErr w:type="spellStart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Fecha</w:t>
                      </w:r>
                      <w:proofErr w:type="gram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_Perdida</w:t>
                      </w:r>
                      <w:proofErr w:type="spellEnd"/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893C65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893C65" w:rsidRP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93C6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//FUNCIONES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Mostrar_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Mascota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"Se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perdio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por: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+Motivo+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en fecha: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+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Fecha_Perdida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93C65" w:rsidRDefault="00893C65" w:rsidP="00893C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893C65" w:rsidRDefault="00893C65"/>
                  </w:txbxContent>
                </v:textbox>
                <w10:wrap type="square"/>
              </v:shape>
            </w:pict>
          </mc:Fallback>
        </mc:AlternateContent>
      </w: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Pr="003D0AA4" w:rsidRDefault="003D0AA4" w:rsidP="003D0AA4">
      <w:pPr>
        <w:rPr>
          <w:sz w:val="24"/>
          <w:szCs w:val="24"/>
        </w:rPr>
      </w:pPr>
    </w:p>
    <w:p w:rsidR="003D0AA4" w:rsidRDefault="003D0AA4" w:rsidP="003D0AA4">
      <w:pPr>
        <w:rPr>
          <w:sz w:val="24"/>
          <w:szCs w:val="24"/>
        </w:rPr>
      </w:pPr>
    </w:p>
    <w:p w:rsidR="00893C65" w:rsidRDefault="003D0AA4" w:rsidP="003D0AA4">
      <w:pPr>
        <w:rPr>
          <w:b/>
          <w:sz w:val="32"/>
          <w:szCs w:val="24"/>
        </w:rPr>
      </w:pPr>
      <w:r w:rsidRPr="003D0AA4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85F04B" wp14:editId="656033D4">
                <wp:simplePos x="0" y="0"/>
                <wp:positionH relativeFrom="margin">
                  <wp:posOffset>304800</wp:posOffset>
                </wp:positionH>
                <wp:positionV relativeFrom="paragraph">
                  <wp:posOffset>412115</wp:posOffset>
                </wp:positionV>
                <wp:extent cx="6219825" cy="44862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448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System.Collections.Generic;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System.ComponentModel;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System.Data;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System.Drawing;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System.Linq;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System.Text;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System.Threading;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System.Threading.Tasks;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System.Windows.Forms;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WindowsFormsApp1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partial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Form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n{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InitializeComponent();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textBox1_TextChanged(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esPrimo(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(num &lt;= 1)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5F04B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24pt;margin-top:32.45pt;width:489.75pt;height:35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">
                <v:textbox>
                  <w:txbxContent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System.Collections.Generic;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System.ComponentModel;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System.Data;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System.Drawing;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System.Linq;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System.Text;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System.Threading;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System.Threading.Tasks;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System.Windows.Forms;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WindowsFormsApp1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partial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Form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n{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InitializeComponent();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textBox1_TextChanged(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esPrimo(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(num &lt;= 1)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0AA4">
        <w:rPr>
          <w:b/>
          <w:sz w:val="32"/>
          <w:szCs w:val="24"/>
        </w:rPr>
        <w:t>Ejercicio 2.6.-</w:t>
      </w:r>
    </w:p>
    <w:p w:rsidR="003D0AA4" w:rsidRDefault="003D0AA4" w:rsidP="003D0AA4">
      <w:pPr>
        <w:rPr>
          <w:b/>
          <w:sz w:val="32"/>
          <w:szCs w:val="24"/>
        </w:rPr>
      </w:pPr>
      <w:r w:rsidRPr="003D0AA4">
        <w:rPr>
          <w:b/>
          <w:noProof/>
          <w:sz w:val="3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180975</wp:posOffset>
                </wp:positionV>
                <wp:extent cx="6638925" cy="881062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mostrarPrimos(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contador = 0;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 = 2;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(contador &lt; n)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(esPrimo(num))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listBox1.Items.Add(num);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contador++;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num++;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GenerarNumerosPerfectos(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n)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cont = 1;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 = 2;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(cont &lt;= n) 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(EsNumeroPerfecto(num) == 1) 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listBox1.Items.Add(num);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cont++;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num++;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EsNumeroPerfecto(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numero)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cont = 0;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1;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 &lt; n) 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(numero % i == 0) 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cont = cont + i;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 == numero)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Fibonacci(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 = 0, b = 1, c;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&lt;= n; i++)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(i &lt;= 1)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 = i;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 = a + b;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.45pt;margin-top:14.25pt;width:522.75pt;height:693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">
                <v:textbox>
                  <w:txbxContent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mostrarPrimos(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contador = 0;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 = 2;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(contador &lt; n)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(esPrimo(num))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listBox1.Items.Add(num);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contador++;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num++;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GenerarNumerosPerfectos(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n)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cont = 1;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 = 2;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(cont &lt;= n) 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(EsNumeroPerfecto(num) == 1) 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listBox1.Items.Add(num);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cont++;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num++;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EsNumeroPerfecto(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numero)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cont = 0;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1;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&lt; n) 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(numero % i == 0) 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cont = cont + i;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 == numero)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Fibonacci(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 = 0, b = 1, c;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&lt;= n; i++)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(i &lt;= 1)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c = i;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 = a + b;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0AA4" w:rsidRPr="003D0AA4" w:rsidRDefault="003D0AA4" w:rsidP="003D0AA4">
      <w:pPr>
        <w:rPr>
          <w:b/>
          <w:sz w:val="32"/>
          <w:szCs w:val="24"/>
        </w:rPr>
      </w:pPr>
      <w:bookmarkStart w:id="0" w:name="_GoBack"/>
      <w:bookmarkEnd w:id="0"/>
      <w:r w:rsidRPr="003D0AA4">
        <w:rPr>
          <w:b/>
          <w:noProof/>
          <w:sz w:val="3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180975</wp:posOffset>
                </wp:positionV>
                <wp:extent cx="6391275" cy="5362575"/>
                <wp:effectExtent l="0" t="0" r="28575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536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a = b;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b = c;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 != 0)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listBox1.Items.Add(c);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button1_Click(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n = Convert.ToInt32(textBox1.Text);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(comboBox1.SelectedItem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"Numeros Primos"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mostrarPrimos(n);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(comboBox1.SelectedItem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"Numeros Perfectos"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GenerarNumerosPerfectos(n);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(comboBox1.SelectedItem ==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"Serie Fibonacci"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Fibonacci(n);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D0AA4" w:rsidRP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listBox1_SelectedIndexChanged(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EventArgs e)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D0AA4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3D0AA4" w:rsidRDefault="003D0AA4" w:rsidP="003D0A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D0AA4" w:rsidRDefault="003D0AA4" w:rsidP="003D0AA4"/>
                          <w:p w:rsidR="003D0AA4" w:rsidRDefault="003D0A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.25pt;margin-top:14.25pt;width:503.25pt;height:422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">
                <v:textbox>
                  <w:txbxContent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a = b;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b = c;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 != 0)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listBox1.Items.Add(c);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button1_Click(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n = Convert.ToInt32(textBox1.Text);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(comboBox1.SelectedItem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"Numeros Primos"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mostrarPrimos(n);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(comboBox1.SelectedItem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"Numeros Perfectos"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GenerarNumerosPerfectos(n);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(comboBox1.SelectedItem == </w:t>
                      </w:r>
                      <w:r w:rsidRPr="003D0AA4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"Serie Fibonacci"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Fibonacci(n);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3D0AA4" w:rsidRP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listBox1_SelectedIndexChanged(</w:t>
                      </w:r>
                      <w:r w:rsidRPr="003D0AA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EventArgs e)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3D0AA4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3D0AA4" w:rsidRDefault="003D0AA4" w:rsidP="003D0A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3D0AA4" w:rsidRDefault="003D0AA4" w:rsidP="003D0AA4"/>
                    <w:p w:rsidR="003D0AA4" w:rsidRDefault="003D0AA4"/>
                  </w:txbxContent>
                </v:textbox>
                <w10:wrap type="square"/>
              </v:shape>
            </w:pict>
          </mc:Fallback>
        </mc:AlternateContent>
      </w:r>
    </w:p>
    <w:sectPr w:rsidR="003D0AA4" w:rsidRPr="003D0AA4" w:rsidSect="003077ED">
      <w:pgSz w:w="12240" w:h="15840" w:code="1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6BB3"/>
    <w:multiLevelType w:val="hybridMultilevel"/>
    <w:tmpl w:val="A030F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2A29"/>
    <w:multiLevelType w:val="hybridMultilevel"/>
    <w:tmpl w:val="5D6C5F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861B6"/>
    <w:multiLevelType w:val="multilevel"/>
    <w:tmpl w:val="BF6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86C2C"/>
    <w:multiLevelType w:val="multilevel"/>
    <w:tmpl w:val="37CE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ED"/>
    <w:rsid w:val="00092953"/>
    <w:rsid w:val="0009371B"/>
    <w:rsid w:val="001D7E22"/>
    <w:rsid w:val="003077ED"/>
    <w:rsid w:val="003D0AA4"/>
    <w:rsid w:val="004C3340"/>
    <w:rsid w:val="00640172"/>
    <w:rsid w:val="007E2FDE"/>
    <w:rsid w:val="00893C65"/>
    <w:rsid w:val="008D3492"/>
    <w:rsid w:val="009F66A6"/>
    <w:rsid w:val="00AD133F"/>
    <w:rsid w:val="00C31C89"/>
    <w:rsid w:val="00D74D4E"/>
    <w:rsid w:val="00F809E0"/>
    <w:rsid w:val="00F8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0DA8"/>
  <w15:chartTrackingRefBased/>
  <w15:docId w15:val="{E4086843-DA04-4564-8C61-CB435B3A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C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nLQ\Documents\Plantillas%20personalizadas%20de%20Office\Practicas%20o%20La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2A9B-1DEA-4E9F-BB38-68992E38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Practicas o Lab</Template>
  <TotalTime>203</TotalTime>
  <Pages>12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AlainLQ</dc:creator>
  <cp:keywords/>
  <dc:description/>
  <cp:lastModifiedBy>AlainLQ</cp:lastModifiedBy>
  <cp:revision>4</cp:revision>
  <dcterms:created xsi:type="dcterms:W3CDTF">2023-04-17T15:07:00Z</dcterms:created>
  <dcterms:modified xsi:type="dcterms:W3CDTF">2023-04-18T01:13:00Z</dcterms:modified>
</cp:coreProperties>
</file>